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991" w:rsidRDefault="009016BD">
      <w:pPr>
        <w:pStyle w:val="Ttulo1"/>
      </w:pPr>
      <w:r>
        <w:rPr>
          <w:rFonts w:ascii="Century Gothic" w:eastAsia="+mn-ea" w:hAnsi="Century Gothic" w:cs="+mn-cs"/>
          <w:noProof/>
          <w:color w:val="000000"/>
          <w:kern w:val="24"/>
          <w:szCs w:val="19"/>
        </w:rPr>
        <mc:AlternateContent>
          <mc:Choice Requires="wps">
            <w:drawing>
              <wp:anchor distT="0" distB="0" distL="114300" distR="114300" simplePos="0" relativeHeight="251667456" behindDoc="0" locked="0" layoutInCell="1" allowOverlap="1" wp14:editId="77913DF6">
                <wp:simplePos x="0" y="0"/>
                <mc:AlternateContent>
                  <mc:Choice Requires="wp14">
                    <wp:positionH relativeFrom="margin">
                      <wp14:pctPosHOffset>67000</wp14:pctPosHOffset>
                    </wp:positionH>
                  </mc:Choice>
                  <mc:Fallback>
                    <wp:positionH relativeFrom="page">
                      <wp:posOffset>4838700</wp:posOffset>
                    </wp:positionH>
                  </mc:Fallback>
                </mc:AlternateContent>
                <mc:AlternateContent>
                  <mc:Choice Requires="wp14">
                    <wp:positionV relativeFrom="margin">
                      <wp14:pctPosVOffset>15000</wp14:pctPosVOffset>
                    </wp:positionV>
                  </mc:Choice>
                  <mc:Fallback>
                    <wp:positionV relativeFrom="page">
                      <wp:posOffset>2113915</wp:posOffset>
                    </wp:positionV>
                  </mc:Fallback>
                </mc:AlternateContent>
                <wp:extent cx="2106295" cy="7202170"/>
                <wp:effectExtent l="0" t="0" r="21590" b="12065"/>
                <wp:wrapSquare wrapText="bothSides"/>
                <wp:docPr id="6" name="Barra lateral"/>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A22F32">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DESARROLLOS ET&amp;ART</w:t>
                            </w:r>
                          </w:p>
                          <w:p w:rsidR="00B763BF" w:rsidRDefault="006868CD">
                            <w:pPr>
                              <w:spacing w:line="360" w:lineRule="auto"/>
                              <w:ind w:left="274" w:right="346"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1125" cy="2324100"/>
                                  <wp:effectExtent l="0" t="0" r="10477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0D4991" w:rsidRDefault="00B763BF">
                            <w:pPr>
                              <w:spacing w:line="360" w:lineRule="auto"/>
                              <w:ind w:left="274" w:right="346"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6306" cy="140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png"/>
                                          <pic:cNvPicPr/>
                                        </pic:nvPicPr>
                                        <pic:blipFill>
                                          <a:blip r:embed="rId12">
                                            <a:extLst>
                                              <a:ext uri="{28A0092B-C50C-407E-A947-70E740481C1C}">
                                                <a14:useLocalDpi xmlns:a14="http://schemas.microsoft.com/office/drawing/2010/main" val="0"/>
                                              </a:ext>
                                            </a:extLst>
                                          </a:blip>
                                          <a:stretch>
                                            <a:fillRect/>
                                          </a:stretch>
                                        </pic:blipFill>
                                        <pic:spPr>
                                          <a:xfrm>
                                            <a:off x="0" y="0"/>
                                            <a:ext cx="2100758" cy="1403149"/>
                                          </a:xfrm>
                                          <a:prstGeom prst="rect">
                                            <a:avLst/>
                                          </a:prstGeom>
                                        </pic:spPr>
                                      </pic:pic>
                                    </a:graphicData>
                                  </a:graphic>
                                </wp:inline>
                              </w:drawing>
                            </w:r>
                          </w:p>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id="Barra lateral"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" fillcolor="#e1deba [1302]" strokecolor="#6b7c71 [2404]" strokeweight=".5pt">
                <v:fill opacity="46003f"/>
                <v:textbox inset="14.4pt,1.2695mm,14.4pt,1.2695mm">
                  <w:txbxContent>
                    <w:p w:rsidR="000D4991" w:rsidRDefault="00A22F32">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DESARROLLOS ET&amp;ART</w:t>
                      </w:r>
                    </w:p>
                    <w:p w:rsidR="00B763BF" w:rsidRDefault="006868CD">
                      <w:pPr>
                        <w:spacing w:line="360" w:lineRule="auto"/>
                        <w:ind w:left="274" w:right="346"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1125" cy="2324100"/>
                            <wp:effectExtent l="0" t="0" r="10477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8" r:qs="rId9" r:cs="rId10"/>
                              </a:graphicData>
                            </a:graphic>
                          </wp:inline>
                        </w:drawing>
                      </w: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B763BF" w:rsidRDefault="00B763BF">
                      <w:pPr>
                        <w:spacing w:line="360" w:lineRule="auto"/>
                        <w:ind w:left="274" w:right="346" w:firstLine="0"/>
                        <w:rPr>
                          <w:rFonts w:ascii="Times New Roman" w:eastAsia="Times New Roman" w:hAnsi="Times New Roman" w:cs="Times New Roman"/>
                          <w:sz w:val="24"/>
                          <w:szCs w:val="24"/>
                        </w:rPr>
                      </w:pPr>
                    </w:p>
                    <w:p w:rsidR="000D4991" w:rsidRDefault="00B763BF">
                      <w:pPr>
                        <w:spacing w:line="360" w:lineRule="auto"/>
                        <w:ind w:left="274" w:right="346"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6306" cy="140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png"/>
                                    <pic:cNvPicPr/>
                                  </pic:nvPicPr>
                                  <pic:blipFill>
                                    <a:blip r:embed="rId12">
                                      <a:extLst>
                                        <a:ext uri="{28A0092B-C50C-407E-A947-70E740481C1C}">
                                          <a14:useLocalDpi xmlns:a14="http://schemas.microsoft.com/office/drawing/2010/main" val="0"/>
                                        </a:ext>
                                      </a:extLst>
                                    </a:blip>
                                    <a:stretch>
                                      <a:fillRect/>
                                    </a:stretch>
                                  </pic:blipFill>
                                  <pic:spPr>
                                    <a:xfrm>
                                      <a:off x="0" y="0"/>
                                      <a:ext cx="2100758" cy="1403149"/>
                                    </a:xfrm>
                                    <a:prstGeom prst="rect">
                                      <a:avLst/>
                                    </a:prstGeom>
                                  </pic:spPr>
                                </pic:pic>
                              </a:graphicData>
                            </a:graphic>
                          </wp:inline>
                        </w:drawing>
                      </w:r>
                    </w:p>
                  </w:txbxContent>
                </v:textbox>
                <w10:wrap type="square" anchorx="margin" anchory="margin"/>
              </v:rect>
            </w:pict>
          </mc:Fallback>
        </mc:AlternateContent>
      </w:r>
      <w:r>
        <w:rPr>
          <w:noProof/>
        </w:rPr>
        <mc:AlternateContent>
          <mc:Choice Requires="wps">
            <w:drawing>
              <wp:anchor distT="0" distB="0" distL="114300" distR="114300" simplePos="0" relativeHeight="251659264" behindDoc="0" locked="0" layoutInCell="1" allowOverlap="1" wp14:editId="784D282A">
                <wp:simplePos x="0" y="0"/>
                <wp:positionH relativeFrom="margin">
                  <wp:align>center</wp:align>
                </wp:positionH>
                <mc:AlternateContent>
                  <mc:Choice Requires="wp14">
                    <wp:positionV relativeFrom="margin">
                      <wp14:pctPosVOffset>9100</wp14:pctPosVOffset>
                    </wp:positionV>
                  </mc:Choice>
                  <mc:Fallback>
                    <wp:positionV relativeFrom="page">
                      <wp:posOffset>1569085</wp:posOffset>
                    </wp:positionV>
                  </mc:Fallback>
                </mc:AlternateContent>
                <wp:extent cx="6548120" cy="383540"/>
                <wp:effectExtent l="0" t="0" r="0" b="0"/>
                <wp:wrapSquare wrapText="bothSides"/>
                <wp:docPr id="5" name="Cuadro: Nombre de la compañía"/>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5D7BF7">
                            <w:pPr>
                              <w:pStyle w:val="Subttulo"/>
                              <w:jc w:val="center"/>
                              <w:rPr>
                                <w:sz w:val="22"/>
                                <w:szCs w:val="22"/>
                              </w:rPr>
                            </w:pPr>
                            <w:sdt>
                              <w:sdtPr>
                                <w:rPr>
                                  <w:color w:val="FFFFFF" w:themeColor="background1"/>
                                  <w:sz w:val="22"/>
                                  <w:szCs w:val="22"/>
                                </w:rPr>
                                <w:alias w:val="Compañía"/>
                                <w:id w:val="2039312884"/>
                                <w:dataBinding w:prefixMappings="xmlns:ns0='http://schemas.openxmlformats.org/officeDocument/2006/extended-properties'" w:xpath="/ns0:Properties[1]/ns0:Company[1]" w:storeItemID="{6668398D-A668-4E3E-A5EB-62B293D839F1}"/>
                                <w:text/>
                              </w:sdtPr>
                              <w:sdtEndPr/>
                              <w:sdtContent>
                                <w:r w:rsidR="00AA408F">
                                  <w:rPr>
                                    <w:color w:val="FFFFFF" w:themeColor="background1"/>
                                    <w:sz w:val="22"/>
                                    <w:szCs w:val="22"/>
                                  </w:rPr>
                                  <w:t>farmacéutica sao paulo</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id="Cuadro: Nombre de la compañía"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" fillcolor="#93a299 [3204]" stroked="f" strokeweight=".5pt">
                <v:textbox inset="2.53903mm,1.2695mm,2.53903mm,4.32pt">
                  <w:txbxContent>
                    <w:p w:rsidR="000D4991" w:rsidRDefault="00423195">
                      <w:pPr>
                        <w:pStyle w:val="Subttulo"/>
                        <w:jc w:val="center"/>
                        <w:rPr>
                          <w:sz w:val="22"/>
                          <w:szCs w:val="22"/>
                        </w:rPr>
                      </w:pPr>
                      <w:sdt>
                        <w:sdtPr>
                          <w:rPr>
                            <w:color w:val="FFFFFF" w:themeColor="background1"/>
                            <w:sz w:val="22"/>
                            <w:szCs w:val="22"/>
                          </w:rPr>
                          <w:alias w:val="Compañía"/>
                          <w:id w:val="2039312884"/>
                          <w:dataBinding w:prefixMappings="xmlns:ns0='http://schemas.openxmlformats.org/officeDocument/2006/extended-properties'" w:xpath="/ns0:Properties[1]/ns0:Company[1]" w:storeItemID="{6668398D-A668-4E3E-A5EB-62B293D839F1}"/>
                          <w:text/>
                        </w:sdtPr>
                        <w:sdtEndPr/>
                        <w:sdtContent>
                          <w:r w:rsidR="00AA408F">
                            <w:rPr>
                              <w:color w:val="FFFFFF" w:themeColor="background1"/>
                              <w:sz w:val="22"/>
                              <w:szCs w:val="22"/>
                            </w:rPr>
                            <w:t>farmacéutica sao paulo</w:t>
                          </w:r>
                        </w:sdtContent>
                      </w:sdt>
                    </w:p>
                  </w:txbxContent>
                </v:textbox>
                <w10:wrap type="square" anchorx="margin" anchory="margin"/>
              </v:rect>
            </w:pict>
          </mc:Fallback>
        </mc:AlternateContent>
      </w:r>
      <w:r>
        <w:rPr>
          <w:noProof/>
        </w:rPr>
        <mc:AlternateContent>
          <mc:Choice Requires="wps">
            <w:drawing>
              <wp:anchor distT="91440" distB="91440" distL="114300" distR="114300" simplePos="0" relativeHeight="251660288" behindDoc="0" locked="0" layoutInCell="1" allowOverlap="1" wp14:editId="63BCEA6B">
                <wp:simplePos x="0" y="0"/>
                <wp:positionH relativeFrom="margin">
                  <wp:align>center</wp:align>
                </wp:positionH>
                <mc:AlternateContent>
                  <mc:Choice Requires="wp14">
                    <wp:positionV relativeFrom="margin">
                      <wp14:pctPosVOffset>800</wp14:pctPosVOffset>
                    </wp:positionV>
                  </mc:Choice>
                  <mc:Fallback>
                    <wp:positionV relativeFrom="page">
                      <wp:posOffset>802640</wp:posOffset>
                    </wp:positionV>
                  </mc:Fallback>
                </mc:AlternateContent>
                <wp:extent cx="6548120" cy="1097280"/>
                <wp:effectExtent l="0" t="0" r="0" b="7620"/>
                <wp:wrapSquare wrapText="bothSides"/>
                <wp:docPr id="7" name="Cuadro: Título del boletín"/>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5D7BF7" w:rsidP="00AC70CD">
                            <w:pPr>
                              <w:pStyle w:val="Ttulo"/>
                              <w:rPr>
                                <w:sz w:val="36"/>
                                <w:szCs w:val="36"/>
                              </w:rPr>
                            </w:pPr>
                            <w:sdt>
                              <w:sdtPr>
                                <w:rPr>
                                  <w:b/>
                                  <w:bCs/>
                                  <w:sz w:val="36"/>
                                  <w:szCs w:val="36"/>
                                </w:rPr>
                                <w:alias w:val="Título"/>
                                <w:id w:val="-54555553"/>
                                <w:dataBinding w:prefixMappings="xmlns:ns0='http://schemas.openxmlformats.org/package/2006/metadata/core-properties' xmlns:ns1='http://purl.org/dc/elements/1.1/'" w:xpath="/ns0:coreProperties[1]/ns1:title[1]" w:storeItemID="{6C3C8BC8-F283-45AE-878A-BAB7291924A1}"/>
                                <w:text/>
                              </w:sdtPr>
                              <w:sdtEndPr/>
                              <w:sdtContent>
                                <w:r w:rsidR="00AC70CD">
                                  <w:rPr>
                                    <w:b/>
                                    <w:bCs/>
                                    <w:sz w:val="36"/>
                                    <w:szCs w:val="36"/>
                                  </w:rPr>
                                  <w:t>proyecto de java</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id="Cuadro: Título del boletín"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" filled="f" strokecolor="#6b7c71 [2404]" strokeweight=".5pt">
                <v:textbox inset="28.8pt,1.2695mm,28.8pt,33.84pt">
                  <w:txbxContent>
                    <w:p w:rsidR="000D4991" w:rsidRDefault="009016BD" w:rsidP="00AC70CD">
                      <w:pPr>
                        <w:pStyle w:val="Ttulo"/>
                        <w:rPr>
                          <w:color w:val="40382D" w:themeColor="text2" w:themeShade="BF"/>
                          <w:sz w:val="36"/>
                          <w:szCs w:val="36"/>
                        </w:rPr>
                      </w:pPr>
                      <w:sdt>
                        <w:sdtPr>
                          <w:rPr>
                            <w:b/>
                            <w:bCs/>
                            <w:color w:val="40382D" w:themeColor="text2" w:themeShade="BF"/>
                            <w:sz w:val="36"/>
                            <w:szCs w:val="36"/>
                          </w:rPr>
                          <w:alias w:val="Título"/>
                          <w:id w:val="-54555553"/>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sidR="00AC70CD">
                            <w:rPr>
                              <w:b/>
                              <w:bCs/>
                              <w:color w:val="40382D" w:themeColor="text2" w:themeShade="BF"/>
                              <w:sz w:val="36"/>
                              <w:szCs w:val="36"/>
                            </w:rPr>
                            <w:t>proyecto de java</w:t>
                          </w:r>
                        </w:sdtContent>
                      </w:sdt>
                    </w:p>
                  </w:txbxContent>
                </v:textbox>
                <w10:wrap type="square" anchorx="margin" anchory="margin"/>
              </v:rect>
            </w:pict>
          </mc:Fallback>
        </mc:AlternateContent>
      </w:r>
      <w:r>
        <w:rPr>
          <w:lang w:val="es-ES"/>
        </w:rPr>
        <w:t xml:space="preserve"> </w:t>
      </w:r>
      <w:r w:rsidR="00CA6040">
        <w:rPr>
          <w:lang w:val="es-ES"/>
        </w:rPr>
        <w:t>administración de inventario de medicamentos</w:t>
      </w:r>
    </w:p>
    <w:p w:rsidR="000D4991" w:rsidRDefault="00CA6040">
      <w:pPr>
        <w:pStyle w:val="Subttulodelartculo"/>
        <w:sectPr w:rsidR="000D4991">
          <w:footerReference w:type="first" r:id="rId14"/>
          <w:pgSz w:w="11907" w:h="16839"/>
          <w:pgMar w:top="1148" w:right="1050" w:bottom="1148" w:left="1050" w:header="709" w:footer="709" w:gutter="0"/>
          <w:cols w:space="720"/>
          <w:titlePg/>
          <w:docGrid w:linePitch="360"/>
        </w:sectPr>
      </w:pPr>
      <w:r>
        <w:t xml:space="preserve">Problemas </w:t>
      </w:r>
      <w:r w:rsidR="009016BD">
        <w:rPr>
          <w:lang w:val="es-ES"/>
        </w:rPr>
        <w:t xml:space="preserve">  </w:t>
      </w:r>
      <w:r w:rsidR="009016BD">
        <w:rPr>
          <w:noProof/>
        </w:rPr>
        <mc:AlternateContent>
          <mc:Choice Requires="wps">
            <w:drawing>
              <wp:anchor distT="0" distB="0" distL="114300" distR="114300" simplePos="0" relativeHeight="251669504" behindDoc="0" locked="0" layoutInCell="1" allowOverlap="1" wp14:editId="4DFD3CCE">
                <wp:simplePos x="0" y="0"/>
                <mc:AlternateContent>
                  <mc:Choice Requires="wp14">
                    <wp:positionH relativeFrom="margin">
                      <wp14:pctPosHOffset>15000</wp14:pctPosHOffset>
                    </wp:positionH>
                  </mc:Choice>
                  <mc:Fallback>
                    <wp:positionH relativeFrom="page">
                      <wp:posOffset>1600835</wp:posOffset>
                    </wp:positionH>
                  </mc:Fallback>
                </mc:AlternateContent>
                <mc:AlternateContent>
                  <mc:Choice Requires="wp14">
                    <wp:positionV relativeFrom="margin">
                      <wp14:pctPosVOffset>45000</wp14:pctPosVOffset>
                    </wp:positionV>
                  </mc:Choice>
                  <mc:Fallback>
                    <wp:positionV relativeFrom="page">
                      <wp:posOffset>4884420</wp:posOffset>
                    </wp:positionV>
                  </mc:Fallback>
                </mc:AlternateContent>
                <wp:extent cx="2368550" cy="1797050"/>
                <wp:effectExtent l="0" t="0" r="19685" b="27305"/>
                <wp:wrapSquare wrapText="bothSides"/>
                <wp:docPr id="8" name="Cita"/>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p w:rsidR="000D4991" w:rsidRDefault="00D258D9">
                            <w:pPr>
                              <w:pStyle w:val="NormalWeb"/>
                              <w:spacing w:line="348" w:lineRule="auto"/>
                              <w:jc w:val="center"/>
                              <w:rPr>
                                <w:color w:val="000000" w:themeColor="text1"/>
                              </w:rPr>
                            </w:pPr>
                            <w:r>
                              <w:rPr>
                                <w:rFonts w:ascii="Book Antiqua" w:eastAsia="+mn-ea" w:hAnsi="Book Antiqua" w:cs="+mn-cs"/>
                                <w:caps/>
                                <w:noProof/>
                                <w:color w:val="000000" w:themeColor="text1"/>
                                <w:kern w:val="24"/>
                                <w:sz w:val="22"/>
                                <w:szCs w:val="22"/>
                              </w:rPr>
                              <w:drawing>
                                <wp:inline distT="0" distB="0" distL="0" distR="0">
                                  <wp:extent cx="1620820" cy="1362075"/>
                                  <wp:effectExtent l="0" t="0" r="0" b="0"/>
                                  <wp:docPr id="1" name="Imagen 1" descr="Globe with Caduceus Photo from Shutterstoc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i0.wp.com%2fstudentdoctor.net%2fwp-content%2fuploads%2f2013%2f01%2fGlobe_SS_88367410.jpg%3fresize%3d332%252C279&amp;ehk=h75nPwqCbo39w1z90%2fdV0Q&amp;r=0&amp;pid=OfficeInsert"/>
                                          <pic:cNvPicPr/>
                                        </pic:nvPicPr>
                                        <pic:blipFill>
                                          <a:blip r:embed="rId15">
                                            <a:extLst>
                                              <a:ext uri="{28A0092B-C50C-407E-A947-70E740481C1C}">
                                                <a14:useLocalDpi xmlns:a14="http://schemas.microsoft.com/office/drawing/2010/main" val="0"/>
                                              </a:ext>
                                            </a:extLst>
                                          </a:blip>
                                          <a:stretch>
                                            <a:fillRect/>
                                          </a:stretch>
                                        </pic:blipFill>
                                        <pic:spPr>
                                          <a:xfrm>
                                            <a:off x="0" y="0"/>
                                            <a:ext cx="1625433" cy="1365951"/>
                                          </a:xfrm>
                                          <a:prstGeom prst="rect">
                                            <a:avLst/>
                                          </a:prstGeom>
                                        </pic:spPr>
                                      </pic:pic>
                                    </a:graphicData>
                                  </a:graphic>
                                </wp:inline>
                              </w:drawing>
                            </w:r>
                          </w:p>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ita"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" adj="0" filled="t" fillcolor="window" strokecolor="windowText" strokeweight="1pt">
                <v:textbox style="mso-fit-shape-to-text:t" inset="10.8pt,10.8pt,10.8pt,10.8pt">
                  <w:txbxContent>
                    <w:p w:rsidR="000D4991" w:rsidRDefault="00D258D9">
                      <w:pPr>
                        <w:pStyle w:val="NormalWeb"/>
                        <w:spacing w:line="348" w:lineRule="auto"/>
                        <w:jc w:val="center"/>
                        <w:rPr>
                          <w:color w:val="000000" w:themeColor="text1"/>
                        </w:rPr>
                      </w:pPr>
                      <w:r>
                        <w:rPr>
                          <w:rFonts w:ascii="Book Antiqua" w:eastAsia="+mn-ea" w:hAnsi="Book Antiqua" w:cs="+mn-cs"/>
                          <w:caps/>
                          <w:noProof/>
                          <w:color w:val="000000" w:themeColor="text1"/>
                          <w:kern w:val="24"/>
                          <w:sz w:val="22"/>
                          <w:szCs w:val="22"/>
                        </w:rPr>
                        <w:drawing>
                          <wp:inline distT="0" distB="0" distL="0" distR="0">
                            <wp:extent cx="1620820" cy="1362075"/>
                            <wp:effectExtent l="0" t="0" r="0" b="0"/>
                            <wp:docPr id="1" name="Imagen 1" descr="Globe with Caduceus Photo from Shutterstoc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i0.wp.com%2fstudentdoctor.net%2fwp-content%2fuploads%2f2013%2f01%2fGlobe_SS_88367410.jpg%3fresize%3d332%252C279&amp;ehk=h75nPwqCbo39w1z90%2fdV0Q&amp;r=0&amp;pid=OfficeInsert"/>
                                    <pic:cNvPicPr/>
                                  </pic:nvPicPr>
                                  <pic:blipFill>
                                    <a:blip r:embed="rId16">
                                      <a:extLst>
                                        <a:ext uri="{28A0092B-C50C-407E-A947-70E740481C1C}">
                                          <a14:useLocalDpi xmlns:a14="http://schemas.microsoft.com/office/drawing/2010/main" val="0"/>
                                        </a:ext>
                                      </a:extLst>
                                    </a:blip>
                                    <a:stretch>
                                      <a:fillRect/>
                                    </a:stretch>
                                  </pic:blipFill>
                                  <pic:spPr>
                                    <a:xfrm>
                                      <a:off x="0" y="0"/>
                                      <a:ext cx="1625433" cy="1365951"/>
                                    </a:xfrm>
                                    <a:prstGeom prst="rect">
                                      <a:avLst/>
                                    </a:prstGeom>
                                  </pic:spPr>
                                </pic:pic>
                              </a:graphicData>
                            </a:graphic>
                          </wp:inline>
                        </w:drawing>
                      </w:r>
                    </w:p>
                  </w:txbxContent>
                </v:textbox>
                <w10:wrap type="square" anchorx="margin" anchory="margin"/>
              </v:shape>
            </w:pict>
          </mc:Fallback>
        </mc:AlternateContent>
      </w:r>
    </w:p>
    <w:p w:rsidR="00D258D9" w:rsidRDefault="00CA6040" w:rsidP="00CA6040">
      <w:pPr>
        <w:ind w:firstLine="0"/>
      </w:pPr>
      <w:r>
        <w:t xml:space="preserve">El inventario de la farmacia en los últimos años </w:t>
      </w:r>
      <w:r w:rsidR="005540C1">
        <w:t xml:space="preserve">se hace de manera manual contando pieza por pieza, esto nos ha </w:t>
      </w:r>
      <w:r w:rsidR="00D258D9">
        <w:t>presentado muchos</w:t>
      </w:r>
      <w:r w:rsidR="005540C1">
        <w:t xml:space="preserve"> problemas ya que la gran mayoría de las veces no se encuentra físico el producto que requerimos o incluso esta cambiado por otro producto de un costo similar, esto es causado porque los </w:t>
      </w:r>
      <w:r w:rsidR="005540C1">
        <w:t xml:space="preserve">vendedores no saben el id numérico del medicamento </w:t>
      </w:r>
      <w:r w:rsidR="00D258D9">
        <w:t>de manera correcta.</w:t>
      </w:r>
    </w:p>
    <w:p w:rsidR="000D4991" w:rsidRDefault="00D258D9" w:rsidP="00CA6040">
      <w:pPr>
        <w:ind w:firstLine="0"/>
        <w:sectPr w:rsidR="000D4991">
          <w:headerReference w:type="default" r:id="rId17"/>
          <w:type w:val="continuous"/>
          <w:pgSz w:w="11907" w:h="16839"/>
          <w:pgMar w:top="1148" w:right="1050" w:bottom="1148" w:left="1050" w:header="709" w:footer="709" w:gutter="0"/>
          <w:cols w:num="3" w:space="720"/>
          <w:docGrid w:linePitch="360"/>
        </w:sectPr>
      </w:pPr>
      <w:r>
        <w:t xml:space="preserve">Esto a la empresa le representa gran pérdida económica ya que </w:t>
      </w:r>
      <w:r w:rsidR="00EE0470">
        <w:t>cuando se</w:t>
      </w:r>
      <w:r>
        <w:t xml:space="preserve"> solicita pedido de mercancía  no se sabe de manera correcta lo que de verdad se requiere en las farmacias.</w:t>
      </w:r>
    </w:p>
    <w:p w:rsidR="000D4991" w:rsidRDefault="000D4991"/>
    <w:p w:rsidR="000D4991" w:rsidRDefault="000D4991">
      <w:pPr>
        <w:pStyle w:val="Ttulo1"/>
        <w:sectPr w:rsidR="000D4991">
          <w:type w:val="continuous"/>
          <w:pgSz w:w="11907" w:h="16839"/>
          <w:pgMar w:top="1148" w:right="1050" w:bottom="1148" w:left="1050" w:header="709" w:footer="709" w:gutter="0"/>
          <w:cols w:num="3" w:space="720"/>
          <w:docGrid w:linePitch="360"/>
        </w:sectPr>
      </w:pPr>
    </w:p>
    <w:sdt>
      <w:sdtPr>
        <w:alias w:val="Título del artículo"/>
        <w:tag w:val="Título del artículo"/>
        <w:id w:val="-1878537549"/>
        <w:placeholder>
          <w:docPart w:val="E1754FE5BA744739A6258AFAAEFAEA4D"/>
        </w:placeholder>
      </w:sdtPr>
      <w:sdtEndPr/>
      <w:sdtContent>
        <w:p w:rsidR="000D4991" w:rsidRDefault="00AA408F">
          <w:pPr>
            <w:pStyle w:val="Ttulo1"/>
          </w:pPr>
          <w:r>
            <w:t>analisis de requerimientos del proyecto</w:t>
          </w:r>
        </w:p>
      </w:sdtContent>
    </w:sdt>
    <w:p w:rsidR="000D4991" w:rsidRDefault="005D7BF7">
      <w:pPr>
        <w:pStyle w:val="Subttulodelartculo"/>
      </w:pPr>
      <w:sdt>
        <w:sdtPr>
          <w:id w:val="-1454711309"/>
          <w:placeholder>
            <w:docPart w:val="3EE8DA2453734798A1614F499F211316"/>
          </w:placeholder>
        </w:sdtPr>
        <w:sdtEndPr/>
        <w:sdtContent>
          <w:r w:rsidR="00AA408F">
            <w:t>Requerimientos</w:t>
          </w:r>
          <w:r w:rsidR="00EE0470">
            <w:t xml:space="preserve"> </w:t>
          </w:r>
        </w:sdtContent>
      </w:sdt>
      <w:r w:rsidR="009016BD">
        <w:rPr>
          <w:lang w:val="es-ES"/>
        </w:rPr>
        <w:t xml:space="preserve">   </w:t>
      </w:r>
    </w:p>
    <w:p w:rsidR="000D4991" w:rsidRDefault="000D4991">
      <w:pPr>
        <w:sectPr w:rsidR="000D4991">
          <w:headerReference w:type="default" r:id="rId18"/>
          <w:type w:val="continuous"/>
          <w:pgSz w:w="11907" w:h="16839"/>
          <w:pgMar w:top="1148" w:right="1050" w:bottom="1148" w:left="1050" w:header="709" w:footer="709" w:gutter="0"/>
          <w:cols w:space="720"/>
          <w:docGrid w:linePitch="360"/>
        </w:sectPr>
      </w:pPr>
    </w:p>
    <w:sdt>
      <w:sdtPr>
        <w:id w:val="575637225"/>
        <w:placeholder>
          <w:docPart w:val="C415712E050F4EB0809B2DD4B161F717"/>
        </w:placeholder>
      </w:sdtPr>
      <w:sdtEndPr/>
      <w:sdtContent>
        <w:p w:rsidR="000D4991" w:rsidRDefault="00AA408F" w:rsidP="00AA408F">
          <w:pPr>
            <w:ind w:firstLine="0"/>
            <w:sectPr w:rsidR="000D4991">
              <w:type w:val="continuous"/>
              <w:pgSz w:w="11907" w:h="16839"/>
              <w:pgMar w:top="1148" w:right="1050" w:bottom="1148" w:left="1050" w:header="709" w:footer="709" w:gutter="0"/>
              <w:cols w:num="3" w:space="720"/>
              <w:docGrid w:linePitch="360"/>
            </w:sectPr>
          </w:pPr>
          <w:r>
            <w:t xml:space="preserve">En la farmacia necesitan un sistema electrónico que les ayude con la administración que lleva la farmacia de inventarios, este sistema necesita llevar un registro de todo el material con el cual </w:t>
          </w:r>
          <w:r>
            <w:t xml:space="preserve">se cuenta actualmente e ir agregando y quitando producto, verificar cuantas piezas ahí en existencia, saber que falta, colocar y/o cambiar precios, tener un id numérico de cada producto.  </w:t>
          </w:r>
        </w:p>
      </w:sdtContent>
    </w:sdt>
    <w:p w:rsidR="000D4991" w:rsidRDefault="009016BD">
      <w:r>
        <w:rPr>
          <w:noProof/>
        </w:rPr>
        <w:lastRenderedPageBreak/>
        <mc:AlternateContent>
          <mc:Choice Requires="wps">
            <w:drawing>
              <wp:anchor distT="0" distB="0" distL="114300" distR="114300" simplePos="0" relativeHeight="251664384" behindDoc="1" locked="0" layoutInCell="1" allowOverlap="1" wp14:editId="0E4F89C4">
                <wp:simplePos x="0" y="0"/>
                <wp:positionH relativeFrom="margin">
                  <wp:align>center</wp:align>
                </wp:positionH>
                <mc:AlternateContent>
                  <mc:Choice Requires="wp14">
                    <wp:positionV relativeFrom="margin">
                      <wp14:pctPosVOffset>52000</wp14:pctPosVOffset>
                    </wp:positionV>
                  </mc:Choice>
                  <mc:Fallback>
                    <wp:positionV relativeFrom="page">
                      <wp:posOffset>5530850</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ángulo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155F74">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 xml:space="preserve">Equipo: </w:t>
                            </w:r>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r w:rsidR="00692266">
                                  <w:rPr>
                                    <w:rFonts w:ascii="Century Gothic" w:eastAsia="+mn-ea" w:hAnsi="Century Gothic" w:cs="+mn-cs"/>
                                    <w:color w:val="000000"/>
                                    <w:kern w:val="24"/>
                                    <w:szCs w:val="19"/>
                                  </w:rPr>
                                  <w:t>Arturo Zamudio(Diseñador)</w:t>
                                </w:r>
                                <w:r w:rsidR="00C92B15">
                                  <w:rPr>
                                    <w:rFonts w:ascii="Century Gothic" w:eastAsia="+mn-ea" w:hAnsi="Century Gothic" w:cs="+mn-cs"/>
                                    <w:color w:val="000000"/>
                                    <w:kern w:val="24"/>
                                    <w:szCs w:val="19"/>
                                  </w:rPr>
                                  <w:t xml:space="preserve"> </w:t>
                                </w:r>
                                <w:r>
                                  <w:rPr>
                                    <w:rFonts w:ascii="Century Gothic" w:eastAsia="+mn-ea" w:hAnsi="Century Gothic" w:cs="+mn-cs"/>
                                    <w:color w:val="000000"/>
                                    <w:kern w:val="24"/>
                                    <w:szCs w:val="19"/>
                                  </w:rPr>
                                  <w:t xml:space="preserve">Ernesto </w:t>
                                </w:r>
                                <w:proofErr w:type="spellStart"/>
                                <w:r>
                                  <w:rPr>
                                    <w:rFonts w:ascii="Century Gothic" w:eastAsia="+mn-ea" w:hAnsi="Century Gothic" w:cs="+mn-cs"/>
                                    <w:color w:val="000000"/>
                                    <w:kern w:val="24"/>
                                    <w:szCs w:val="19"/>
                                  </w:rPr>
                                  <w:t>Ocejo</w:t>
                                </w:r>
                                <w:proofErr w:type="spellEnd"/>
                                <w:r>
                                  <w:rPr>
                                    <w:rFonts w:ascii="Century Gothic" w:eastAsia="+mn-ea" w:hAnsi="Century Gothic" w:cs="+mn-cs"/>
                                    <w:color w:val="000000"/>
                                    <w:kern w:val="24"/>
                                    <w:szCs w:val="19"/>
                                  </w:rPr>
                                  <w:t xml:space="preserve"> (Programador)</w:t>
                                </w:r>
                              </w:sdtContent>
                            </w:sdt>
                          </w:p>
                          <w:p w:rsidR="005737A7" w:rsidRDefault="005D7BF7" w:rsidP="00267537">
                            <w:pPr>
                              <w:rPr>
                                <w:color w:val="0070C0"/>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AA408F">
                                  <w:rPr>
                                    <w:rFonts w:ascii="Century Gothic" w:eastAsia="+mn-ea" w:hAnsi="Century Gothic" w:cs="+mn-cs"/>
                                    <w:color w:val="000000"/>
                                    <w:kern w:val="24"/>
                                    <w:szCs w:val="19"/>
                                  </w:rPr>
                                  <w:t>farmacéutica sao paulo</w:t>
                                </w:r>
                              </w:sdtContent>
                            </w:sdt>
                            <w:r w:rsidR="00267537" w:rsidRPr="00267537">
                              <w:rPr>
                                <w:color w:val="0070C0"/>
                              </w:rPr>
                              <w:t xml:space="preserve"> </w:t>
                            </w:r>
                          </w:p>
                          <w:p w:rsidR="00267537" w:rsidRPr="00267537" w:rsidRDefault="005737A7" w:rsidP="00267537">
                            <w:pPr>
                              <w:rPr>
                                <w:rFonts w:ascii="Century Gothic" w:eastAsia="+mn-ea" w:hAnsi="Century Gothic" w:cs="+mn-cs"/>
                                <w:color w:val="000000"/>
                                <w:kern w:val="24"/>
                                <w:szCs w:val="19"/>
                              </w:rPr>
                            </w:pPr>
                            <w:r>
                              <w:rPr>
                                <w:color w:val="0070C0"/>
                              </w:rPr>
                              <w:t xml:space="preserve">Dirección </w:t>
                            </w:r>
                            <w:r w:rsidR="00267537" w:rsidRPr="00267537">
                              <w:rPr>
                                <w:color w:val="0070C0"/>
                              </w:rPr>
                              <w:t>del a página web</w:t>
                            </w:r>
                            <w:r>
                              <w:rPr>
                                <w:color w:val="0070C0"/>
                              </w:rPr>
                              <w:t>:</w:t>
                            </w:r>
                          </w:p>
                          <w:p w:rsidR="000D4991" w:rsidRDefault="00267537">
                            <w:pPr>
                              <w:rPr>
                                <w:rStyle w:val="Hipervnculo"/>
                                <w:rFonts w:ascii="Century Gothic" w:eastAsia="+mn-ea" w:hAnsi="Century Gothic" w:cs="+mn-cs"/>
                                <w:kern w:val="24"/>
                                <w:szCs w:val="19"/>
                              </w:rPr>
                            </w:pPr>
                            <w:r>
                              <w:t xml:space="preserve"> </w:t>
                            </w:r>
                            <w:hyperlink r:id="rId19" w:history="1">
                              <w:r w:rsidR="00692266" w:rsidRPr="00B01365">
                                <w:rPr>
                                  <w:rStyle w:val="Hipervnculo"/>
                                  <w:rFonts w:ascii="Century Gothic" w:eastAsia="+mn-ea" w:hAnsi="Century Gothic" w:cs="+mn-cs"/>
                                  <w:kern w:val="24"/>
                                  <w:szCs w:val="19"/>
                                </w:rPr>
                                <w:t>https://ernestocejo.github.io</w:t>
                              </w:r>
                            </w:hyperlink>
                          </w:p>
                          <w:p w:rsidR="00267537" w:rsidRPr="00267537" w:rsidRDefault="00267537">
                            <w:pPr>
                              <w:rPr>
                                <w:rStyle w:val="Hipervnculo"/>
                                <w:rFonts w:ascii="Century Gothic" w:eastAsia="+mn-ea" w:hAnsi="Century Gothic" w:cs="+mn-cs"/>
                                <w:color w:val="0070C0"/>
                                <w:kern w:val="24"/>
                                <w:szCs w:val="19"/>
                                <w:u w:val="none"/>
                              </w:rPr>
                            </w:pPr>
                            <w:r w:rsidRPr="00267537">
                              <w:rPr>
                                <w:rStyle w:val="Hipervnculo"/>
                                <w:rFonts w:ascii="Century Gothic" w:eastAsia="+mn-ea" w:hAnsi="Century Gothic" w:cs="+mn-cs"/>
                                <w:color w:val="0070C0"/>
                                <w:kern w:val="24"/>
                                <w:szCs w:val="19"/>
                                <w:u w:val="none"/>
                              </w:rPr>
                              <w:t>Dirección del repositorio:</w:t>
                            </w:r>
                          </w:p>
                          <w:p w:rsidR="00267537" w:rsidRDefault="00267537">
                            <w:pPr>
                              <w:rPr>
                                <w:rStyle w:val="Hipervnculo"/>
                                <w:rFonts w:ascii="Century Gothic" w:eastAsia="+mn-ea" w:hAnsi="Century Gothic" w:cs="+mn-cs"/>
                                <w:kern w:val="24"/>
                                <w:szCs w:val="19"/>
                              </w:rPr>
                            </w:pPr>
                            <w:hyperlink r:id="rId20" w:history="1">
                              <w:r w:rsidRPr="0055603B">
                                <w:rPr>
                                  <w:rStyle w:val="Hipervnculo"/>
                                  <w:rFonts w:ascii="Century Gothic" w:eastAsia="+mn-ea" w:hAnsi="Century Gothic" w:cs="+mn-cs"/>
                                  <w:kern w:val="24"/>
                                  <w:szCs w:val="19"/>
                                </w:rPr>
                                <w:t>https://github.com/Ernestocejo/Ernestocejo.github.io.git</w:t>
                              </w:r>
                            </w:hyperlink>
                            <w:r>
                              <w:rPr>
                                <w:rStyle w:val="Hipervnculo"/>
                                <w:rFonts w:ascii="Century Gothic" w:eastAsia="+mn-ea" w:hAnsi="Century Gothic" w:cs="+mn-cs"/>
                                <w:kern w:val="24"/>
                                <w:szCs w:val="19"/>
                              </w:rPr>
                              <w:t xml:space="preserve"> </w:t>
                            </w:r>
                          </w:p>
                          <w:p w:rsidR="001D4F51" w:rsidRPr="001D4F51" w:rsidRDefault="001D4F51">
                            <w:pPr>
                              <w:rPr>
                                <w:rStyle w:val="Hipervnculo"/>
                                <w:rFonts w:ascii="Century Gothic" w:eastAsia="+mn-ea" w:hAnsi="Century Gothic" w:cs="+mn-cs"/>
                                <w:color w:val="0070C0"/>
                                <w:kern w:val="24"/>
                                <w:szCs w:val="19"/>
                                <w:u w:val="none"/>
                              </w:rPr>
                            </w:pPr>
                            <w:r w:rsidRPr="001D4F51">
                              <w:rPr>
                                <w:rStyle w:val="Hipervnculo"/>
                                <w:rFonts w:ascii="Century Gothic" w:eastAsia="+mn-ea" w:hAnsi="Century Gothic" w:cs="+mn-cs"/>
                                <w:color w:val="0070C0"/>
                                <w:kern w:val="24"/>
                                <w:szCs w:val="19"/>
                                <w:u w:val="none"/>
                              </w:rPr>
                              <w:t>avances del proyecto</w:t>
                            </w:r>
                            <w:r>
                              <w:rPr>
                                <w:rStyle w:val="Hipervnculo"/>
                                <w:rFonts w:ascii="Century Gothic" w:eastAsia="+mn-ea" w:hAnsi="Century Gothic" w:cs="+mn-cs"/>
                                <w:color w:val="0070C0"/>
                                <w:kern w:val="24"/>
                                <w:szCs w:val="19"/>
                                <w:u w:val="none"/>
                              </w:rPr>
                              <w:t>:</w:t>
                            </w:r>
                            <w:bookmarkStart w:id="0" w:name="_GoBack"/>
                            <w:bookmarkEnd w:id="0"/>
                          </w:p>
                          <w:p w:rsidR="0007232B" w:rsidRDefault="0007232B">
                            <w:pPr>
                              <w:rPr>
                                <w:rFonts w:ascii="Century Gothic" w:eastAsia="+mn-ea" w:hAnsi="Century Gothic" w:cs="+mn-cs"/>
                                <w:color w:val="000000"/>
                                <w:kern w:val="24"/>
                                <w:szCs w:val="19"/>
                              </w:rPr>
                            </w:pPr>
                          </w:p>
                          <w:p w:rsidR="00692266" w:rsidRDefault="00692266">
                            <w:pPr>
                              <w:rPr>
                                <w:rFonts w:ascii="Century Gothic" w:eastAsia="+mn-ea" w:hAnsi="Century Gothic" w:cs="+mn-cs"/>
                                <w:color w:val="000000"/>
                                <w:kern w:val="24"/>
                                <w:szCs w:val="19"/>
                              </w:rPr>
                            </w:pPr>
                          </w:p>
                          <w:p w:rsidR="000D4991" w:rsidRDefault="001D4F51">
                            <w:pPr>
                              <w:rPr>
                                <w:rFonts w:ascii="Century Gothic" w:eastAsia="+mn-ea" w:hAnsi="Century Gothic" w:cs="+mn-cs"/>
                                <w:color w:val="000000"/>
                                <w:kern w:val="24"/>
                                <w:szCs w:val="19"/>
                              </w:rPr>
                            </w:pPr>
                            <w:r>
                              <w:rPr>
                                <w:noProof/>
                              </w:rPr>
                              <w:drawing>
                                <wp:inline distT="0" distB="0" distL="0" distR="0" wp14:anchorId="5F44A906" wp14:editId="135307C7">
                                  <wp:extent cx="4744112" cy="31436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3143689"/>
                                          </a:xfrm>
                                          <a:prstGeom prst="rect">
                                            <a:avLst/>
                                          </a:prstGeom>
                                        </pic:spPr>
                                      </pic:pic>
                                    </a:graphicData>
                                  </a:graphic>
                                </wp:inline>
                              </w:drawing>
                            </w: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id="Rectángulo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" fillcolor="white [3212]" stroked="f" strokeweight=".5pt">
                <v:textbox inset="0,7.2pt,0">
                  <w:txbxContent>
                    <w:p w:rsidR="000D4991" w:rsidRDefault="00155F74">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rPr>
                        <w:t xml:space="preserve">Equipo: </w:t>
                      </w:r>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r w:rsidR="00692266">
                            <w:rPr>
                              <w:rFonts w:ascii="Century Gothic" w:eastAsia="+mn-ea" w:hAnsi="Century Gothic" w:cs="+mn-cs"/>
                              <w:color w:val="000000"/>
                              <w:kern w:val="24"/>
                              <w:szCs w:val="19"/>
                            </w:rPr>
                            <w:t>Arturo Zamudio(Diseñador)</w:t>
                          </w:r>
                          <w:r w:rsidR="00C92B15">
                            <w:rPr>
                              <w:rFonts w:ascii="Century Gothic" w:eastAsia="+mn-ea" w:hAnsi="Century Gothic" w:cs="+mn-cs"/>
                              <w:color w:val="000000"/>
                              <w:kern w:val="24"/>
                              <w:szCs w:val="19"/>
                            </w:rPr>
                            <w:t xml:space="preserve"> </w:t>
                          </w:r>
                          <w:r>
                            <w:rPr>
                              <w:rFonts w:ascii="Century Gothic" w:eastAsia="+mn-ea" w:hAnsi="Century Gothic" w:cs="+mn-cs"/>
                              <w:color w:val="000000"/>
                              <w:kern w:val="24"/>
                              <w:szCs w:val="19"/>
                            </w:rPr>
                            <w:t xml:space="preserve">Ernesto </w:t>
                          </w:r>
                          <w:proofErr w:type="spellStart"/>
                          <w:r>
                            <w:rPr>
                              <w:rFonts w:ascii="Century Gothic" w:eastAsia="+mn-ea" w:hAnsi="Century Gothic" w:cs="+mn-cs"/>
                              <w:color w:val="000000"/>
                              <w:kern w:val="24"/>
                              <w:szCs w:val="19"/>
                            </w:rPr>
                            <w:t>Ocejo</w:t>
                          </w:r>
                          <w:proofErr w:type="spellEnd"/>
                          <w:r>
                            <w:rPr>
                              <w:rFonts w:ascii="Century Gothic" w:eastAsia="+mn-ea" w:hAnsi="Century Gothic" w:cs="+mn-cs"/>
                              <w:color w:val="000000"/>
                              <w:kern w:val="24"/>
                              <w:szCs w:val="19"/>
                            </w:rPr>
                            <w:t xml:space="preserve"> (Programador)</w:t>
                          </w:r>
                        </w:sdtContent>
                      </w:sdt>
                    </w:p>
                    <w:p w:rsidR="005737A7" w:rsidRDefault="005D7BF7" w:rsidP="00267537">
                      <w:pPr>
                        <w:rPr>
                          <w:color w:val="0070C0"/>
                        </w:rPr>
                      </w:pPr>
                      <w:sdt>
                        <w:sdtPr>
                          <w:rPr>
                            <w:rFonts w:ascii="Century Gothic" w:eastAsia="+mn-ea" w:hAnsi="Century Gothic" w:cs="+mn-cs"/>
                            <w:color w:val="000000"/>
                            <w:kern w:val="24"/>
                            <w:szCs w:val="19"/>
                          </w:rPr>
                          <w:id w:val="-727537514"/>
                          <w:dataBinding w:prefixMappings="xmlns:ns0='http://schemas.openxmlformats.org/officeDocument/2006/extended-properties' " w:xpath="/ns0:Properties[1]/ns0:Company[1]" w:storeItemID="{6668398D-A668-4E3E-A5EB-62B293D839F1}"/>
                          <w:text/>
                        </w:sdtPr>
                        <w:sdtEndPr/>
                        <w:sdtContent>
                          <w:r w:rsidR="00AA408F">
                            <w:rPr>
                              <w:rFonts w:ascii="Century Gothic" w:eastAsia="+mn-ea" w:hAnsi="Century Gothic" w:cs="+mn-cs"/>
                              <w:color w:val="000000"/>
                              <w:kern w:val="24"/>
                              <w:szCs w:val="19"/>
                            </w:rPr>
                            <w:t>farmacéutica sao paulo</w:t>
                          </w:r>
                        </w:sdtContent>
                      </w:sdt>
                      <w:r w:rsidR="00267537" w:rsidRPr="00267537">
                        <w:rPr>
                          <w:color w:val="0070C0"/>
                        </w:rPr>
                        <w:t xml:space="preserve"> </w:t>
                      </w:r>
                    </w:p>
                    <w:p w:rsidR="00267537" w:rsidRPr="00267537" w:rsidRDefault="005737A7" w:rsidP="00267537">
                      <w:pPr>
                        <w:rPr>
                          <w:rFonts w:ascii="Century Gothic" w:eastAsia="+mn-ea" w:hAnsi="Century Gothic" w:cs="+mn-cs"/>
                          <w:color w:val="000000"/>
                          <w:kern w:val="24"/>
                          <w:szCs w:val="19"/>
                        </w:rPr>
                      </w:pPr>
                      <w:r>
                        <w:rPr>
                          <w:color w:val="0070C0"/>
                        </w:rPr>
                        <w:t xml:space="preserve">Dirección </w:t>
                      </w:r>
                      <w:r w:rsidR="00267537" w:rsidRPr="00267537">
                        <w:rPr>
                          <w:color w:val="0070C0"/>
                        </w:rPr>
                        <w:t>del a página web</w:t>
                      </w:r>
                      <w:r>
                        <w:rPr>
                          <w:color w:val="0070C0"/>
                        </w:rPr>
                        <w:t>:</w:t>
                      </w:r>
                    </w:p>
                    <w:p w:rsidR="000D4991" w:rsidRDefault="00267537">
                      <w:pPr>
                        <w:rPr>
                          <w:rStyle w:val="Hipervnculo"/>
                          <w:rFonts w:ascii="Century Gothic" w:eastAsia="+mn-ea" w:hAnsi="Century Gothic" w:cs="+mn-cs"/>
                          <w:kern w:val="24"/>
                          <w:szCs w:val="19"/>
                        </w:rPr>
                      </w:pPr>
                      <w:r>
                        <w:t xml:space="preserve"> </w:t>
                      </w:r>
                      <w:hyperlink r:id="rId22" w:history="1">
                        <w:r w:rsidR="00692266" w:rsidRPr="00B01365">
                          <w:rPr>
                            <w:rStyle w:val="Hipervnculo"/>
                            <w:rFonts w:ascii="Century Gothic" w:eastAsia="+mn-ea" w:hAnsi="Century Gothic" w:cs="+mn-cs"/>
                            <w:kern w:val="24"/>
                            <w:szCs w:val="19"/>
                          </w:rPr>
                          <w:t>https://ernestocejo.github.io</w:t>
                        </w:r>
                      </w:hyperlink>
                    </w:p>
                    <w:p w:rsidR="00267537" w:rsidRPr="00267537" w:rsidRDefault="00267537">
                      <w:pPr>
                        <w:rPr>
                          <w:rStyle w:val="Hipervnculo"/>
                          <w:rFonts w:ascii="Century Gothic" w:eastAsia="+mn-ea" w:hAnsi="Century Gothic" w:cs="+mn-cs"/>
                          <w:color w:val="0070C0"/>
                          <w:kern w:val="24"/>
                          <w:szCs w:val="19"/>
                          <w:u w:val="none"/>
                        </w:rPr>
                      </w:pPr>
                      <w:r w:rsidRPr="00267537">
                        <w:rPr>
                          <w:rStyle w:val="Hipervnculo"/>
                          <w:rFonts w:ascii="Century Gothic" w:eastAsia="+mn-ea" w:hAnsi="Century Gothic" w:cs="+mn-cs"/>
                          <w:color w:val="0070C0"/>
                          <w:kern w:val="24"/>
                          <w:szCs w:val="19"/>
                          <w:u w:val="none"/>
                        </w:rPr>
                        <w:t>Dirección del repositorio:</w:t>
                      </w:r>
                    </w:p>
                    <w:p w:rsidR="00267537" w:rsidRDefault="00267537">
                      <w:pPr>
                        <w:rPr>
                          <w:rStyle w:val="Hipervnculo"/>
                          <w:rFonts w:ascii="Century Gothic" w:eastAsia="+mn-ea" w:hAnsi="Century Gothic" w:cs="+mn-cs"/>
                          <w:kern w:val="24"/>
                          <w:szCs w:val="19"/>
                        </w:rPr>
                      </w:pPr>
                      <w:hyperlink r:id="rId23" w:history="1">
                        <w:r w:rsidRPr="0055603B">
                          <w:rPr>
                            <w:rStyle w:val="Hipervnculo"/>
                            <w:rFonts w:ascii="Century Gothic" w:eastAsia="+mn-ea" w:hAnsi="Century Gothic" w:cs="+mn-cs"/>
                            <w:kern w:val="24"/>
                            <w:szCs w:val="19"/>
                          </w:rPr>
                          <w:t>https://github.com/Ernestocejo/Ernestocejo.github.io.git</w:t>
                        </w:r>
                      </w:hyperlink>
                      <w:r>
                        <w:rPr>
                          <w:rStyle w:val="Hipervnculo"/>
                          <w:rFonts w:ascii="Century Gothic" w:eastAsia="+mn-ea" w:hAnsi="Century Gothic" w:cs="+mn-cs"/>
                          <w:kern w:val="24"/>
                          <w:szCs w:val="19"/>
                        </w:rPr>
                        <w:t xml:space="preserve"> </w:t>
                      </w:r>
                    </w:p>
                    <w:p w:rsidR="001D4F51" w:rsidRPr="001D4F51" w:rsidRDefault="001D4F51">
                      <w:pPr>
                        <w:rPr>
                          <w:rStyle w:val="Hipervnculo"/>
                          <w:rFonts w:ascii="Century Gothic" w:eastAsia="+mn-ea" w:hAnsi="Century Gothic" w:cs="+mn-cs"/>
                          <w:color w:val="0070C0"/>
                          <w:kern w:val="24"/>
                          <w:szCs w:val="19"/>
                          <w:u w:val="none"/>
                        </w:rPr>
                      </w:pPr>
                      <w:r w:rsidRPr="001D4F51">
                        <w:rPr>
                          <w:rStyle w:val="Hipervnculo"/>
                          <w:rFonts w:ascii="Century Gothic" w:eastAsia="+mn-ea" w:hAnsi="Century Gothic" w:cs="+mn-cs"/>
                          <w:color w:val="0070C0"/>
                          <w:kern w:val="24"/>
                          <w:szCs w:val="19"/>
                          <w:u w:val="none"/>
                        </w:rPr>
                        <w:t>avances del proyecto</w:t>
                      </w:r>
                      <w:r>
                        <w:rPr>
                          <w:rStyle w:val="Hipervnculo"/>
                          <w:rFonts w:ascii="Century Gothic" w:eastAsia="+mn-ea" w:hAnsi="Century Gothic" w:cs="+mn-cs"/>
                          <w:color w:val="0070C0"/>
                          <w:kern w:val="24"/>
                          <w:szCs w:val="19"/>
                          <w:u w:val="none"/>
                        </w:rPr>
                        <w:t>:</w:t>
                      </w:r>
                      <w:bookmarkStart w:id="1" w:name="_GoBack"/>
                      <w:bookmarkEnd w:id="1"/>
                    </w:p>
                    <w:p w:rsidR="0007232B" w:rsidRDefault="0007232B">
                      <w:pPr>
                        <w:rPr>
                          <w:rFonts w:ascii="Century Gothic" w:eastAsia="+mn-ea" w:hAnsi="Century Gothic" w:cs="+mn-cs"/>
                          <w:color w:val="000000"/>
                          <w:kern w:val="24"/>
                          <w:szCs w:val="19"/>
                        </w:rPr>
                      </w:pPr>
                    </w:p>
                    <w:p w:rsidR="00692266" w:rsidRDefault="00692266">
                      <w:pPr>
                        <w:rPr>
                          <w:rFonts w:ascii="Century Gothic" w:eastAsia="+mn-ea" w:hAnsi="Century Gothic" w:cs="+mn-cs"/>
                          <w:color w:val="000000"/>
                          <w:kern w:val="24"/>
                          <w:szCs w:val="19"/>
                        </w:rPr>
                      </w:pPr>
                    </w:p>
                    <w:p w:rsidR="000D4991" w:rsidRDefault="001D4F51">
                      <w:pPr>
                        <w:rPr>
                          <w:rFonts w:ascii="Century Gothic" w:eastAsia="+mn-ea" w:hAnsi="Century Gothic" w:cs="+mn-cs"/>
                          <w:color w:val="000000"/>
                          <w:kern w:val="24"/>
                          <w:szCs w:val="19"/>
                        </w:rPr>
                      </w:pPr>
                      <w:r>
                        <w:rPr>
                          <w:noProof/>
                        </w:rPr>
                        <w:drawing>
                          <wp:inline distT="0" distB="0" distL="0" distR="0" wp14:anchorId="5F44A906" wp14:editId="135307C7">
                            <wp:extent cx="4744112" cy="31436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3143689"/>
                                    </a:xfrm>
                                    <a:prstGeom prst="rect">
                                      <a:avLst/>
                                    </a:prstGeom>
                                  </pic:spPr>
                                </pic:pic>
                              </a:graphicData>
                            </a:graphic>
                          </wp:inline>
                        </w:drawing>
                      </w: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Century Gothic" w:eastAsia="+mn-ea" w:hAnsi="Century Gothic" w:cs="+mn-cs"/>
                          <w:color w:val="000000"/>
                          <w:kern w:val="24"/>
                          <w:szCs w:val="19"/>
                        </w:rPr>
                      </w:pPr>
                    </w:p>
                    <w:p w:rsidR="000D4991" w:rsidRDefault="000D4991">
                      <w:pPr>
                        <w:rPr>
                          <w:rFonts w:ascii="Times New Roman" w:eastAsia="Times New Roman" w:hAnsi="Times New Roman" w:cs="Times New Roman"/>
                          <w:sz w:val="24"/>
                          <w:szCs w:val="24"/>
                        </w:rPr>
                      </w:pPr>
                    </w:p>
                  </w:txbxContent>
                </v:textbox>
                <w10:wrap type="tight" anchorx="margin" anchory="margin"/>
              </v:rect>
            </w:pict>
          </mc:Fallback>
        </mc:AlternateContent>
      </w:r>
      <w:r>
        <w:rPr>
          <w:noProof/>
        </w:rPr>
        <mc:AlternateContent>
          <mc:Choice Requires="wps">
            <w:drawing>
              <wp:anchor distT="182880" distB="0" distL="114300" distR="114300" simplePos="0" relativeHeight="251665408" behindDoc="1" locked="0" layoutInCell="1" allowOverlap="1" wp14:editId="341727D0">
                <wp:simplePos x="0" y="0"/>
                <wp:positionH relativeFrom="margin">
                  <wp:align>center</wp:align>
                </wp:positionH>
                <mc:AlternateContent>
                  <mc:Choice Requires="wp14">
                    <wp:positionV relativeFrom="page">
                      <wp14:pctPosVOffset>44600</wp14:pctPosVOffset>
                    </wp:positionV>
                  </mc:Choice>
                  <mc:Fallback>
                    <wp:positionV relativeFrom="page">
                      <wp:posOffset>4768850</wp:posOffset>
                    </wp:positionV>
                  </mc:Fallback>
                </mc:AlternateContent>
                <wp:extent cx="6810375" cy="685800"/>
                <wp:effectExtent l="0" t="0" r="0" b="0"/>
                <wp:wrapTopAndBottom/>
                <wp:docPr id="17" name="Rectángulo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692266">
                            <w:pPr>
                              <w:jc w:val="center"/>
                              <w:rPr>
                                <w:color w:val="564B3C" w:themeColor="text2"/>
                                <w:sz w:val="21"/>
                                <w:szCs w:val="21"/>
                              </w:rPr>
                            </w:pPr>
                            <w:r>
                              <w:rPr>
                                <w:color w:val="564B3C" w:themeColor="text2"/>
                                <w:sz w:val="21"/>
                                <w:szCs w:val="21"/>
                              </w:rPr>
                              <w:t xml:space="preserve">En resumen, se </w:t>
                            </w:r>
                            <w:r w:rsidR="00E56059">
                              <w:rPr>
                                <w:color w:val="564B3C" w:themeColor="text2"/>
                                <w:sz w:val="21"/>
                                <w:szCs w:val="21"/>
                              </w:rPr>
                              <w:t>creará</w:t>
                            </w:r>
                            <w:r>
                              <w:rPr>
                                <w:color w:val="564B3C" w:themeColor="text2"/>
                                <w:sz w:val="21"/>
                                <w:szCs w:val="21"/>
                              </w:rPr>
                              <w:t xml:space="preserve"> un sistema complejo para la administración del inventario de la farmacia</w:t>
                            </w:r>
                          </w:p>
                        </w:txbxContent>
                      </wps:txbx>
                      <wps:bodyPr vert="horz" lIns="731520" tIns="0" rIns="731520" bIns="0" rtlCol="0" anchor="ctr"/>
                    </wps:wsp>
                  </a:graphicData>
                </a:graphic>
                <wp14:sizeRelH relativeFrom="margin">
                  <wp14:pctWidth>106400</wp14:pctWidth>
                </wp14:sizeRelH>
              </wp:anchor>
            </w:drawing>
          </mc:Choice>
          <mc:Fallback>
            <w:pict>
              <v:rect id="Rectángulo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" fillcolor="#e1deba [1302]" strokecolor="#6b7c71 [2404]" strokeweight=".5pt">
                <v:fill opacity="46003f"/>
                <v:textbox inset="57.6pt,0,57.6pt,0">
                  <w:txbxContent>
                    <w:p w:rsidR="000D4991" w:rsidRDefault="00692266">
                      <w:pPr>
                        <w:jc w:val="center"/>
                        <w:rPr>
                          <w:color w:val="564B3C" w:themeColor="text2"/>
                          <w:sz w:val="21"/>
                          <w:szCs w:val="21"/>
                        </w:rPr>
                      </w:pPr>
                      <w:r>
                        <w:rPr>
                          <w:color w:val="564B3C" w:themeColor="text2"/>
                          <w:sz w:val="21"/>
                          <w:szCs w:val="21"/>
                        </w:rPr>
                        <w:t xml:space="preserve">En resumen, se </w:t>
                      </w:r>
                      <w:r w:rsidR="00E56059">
                        <w:rPr>
                          <w:color w:val="564B3C" w:themeColor="text2"/>
                          <w:sz w:val="21"/>
                          <w:szCs w:val="21"/>
                        </w:rPr>
                        <w:t>creará</w:t>
                      </w:r>
                      <w:r>
                        <w:rPr>
                          <w:color w:val="564B3C" w:themeColor="text2"/>
                          <w:sz w:val="21"/>
                          <w:szCs w:val="21"/>
                        </w:rPr>
                        <w:t xml:space="preserve"> un sistema complejo para la administración del inventario de la farmacia</w:t>
                      </w:r>
                    </w:p>
                  </w:txbxContent>
                </v:textbox>
                <w10:wrap type="topAndBottom" anchorx="margin" anchory="page"/>
              </v:rect>
            </w:pict>
          </mc:Fallback>
        </mc:AlternateContent>
      </w:r>
      <w:r w:rsidR="00B763BF">
        <w:t>Posibles soluciones:</w:t>
      </w:r>
    </w:p>
    <w:p w:rsidR="007C2489" w:rsidRDefault="00B763BF" w:rsidP="00B763BF">
      <w:r>
        <w:t xml:space="preserve">-se </w:t>
      </w:r>
      <w:r w:rsidR="007C2489">
        <w:t>creará</w:t>
      </w:r>
      <w:r>
        <w:t xml:space="preserve"> un programa que por medio del uso de</w:t>
      </w:r>
      <w:r w:rsidR="007C2489">
        <w:t xml:space="preserve"> distintas funciones podrá almacenar y eliminar de su sistema los productos almacenados por el usuario, el usuario podrá verificar que ahí en existencia en su inventario por medio del id del producto o podrá ver el inventario general de todo el producto con el que cuenta actualmente</w:t>
      </w:r>
    </w:p>
    <w:p w:rsidR="00B763BF" w:rsidRDefault="007C2489" w:rsidP="00B763BF">
      <w:r>
        <w:t>¿Cómo vamos a lograrlo?</w:t>
      </w:r>
      <w:r w:rsidR="00B763BF">
        <w:t xml:space="preserve"> </w:t>
      </w:r>
    </w:p>
    <w:p w:rsidR="007C2489" w:rsidRDefault="007C2489" w:rsidP="00692266">
      <w:pPr>
        <w:ind w:firstLine="0"/>
      </w:pPr>
      <w:r>
        <w:t xml:space="preserve"> </w:t>
      </w:r>
      <w:r w:rsidR="00DB7621">
        <w:t>implementando</w:t>
      </w:r>
      <w:r>
        <w:t xml:space="preserve"> varias validaciones para poder acceder a cada producto</w:t>
      </w:r>
      <w:r w:rsidR="00DB7621">
        <w:t xml:space="preserve">, vamos a reconocer el nombre del producto que busca el </w:t>
      </w:r>
      <w:r w:rsidR="00E56059">
        <w:t>usuario aun</w:t>
      </w:r>
      <w:r w:rsidR="00DB7621">
        <w:t xml:space="preserve"> </w:t>
      </w:r>
      <w:r w:rsidR="00F66A7B">
        <w:t>haciendo uso</w:t>
      </w:r>
      <w:r w:rsidR="00DB7621">
        <w:t xml:space="preserve"> </w:t>
      </w:r>
      <w:r w:rsidR="00F66A7B">
        <w:t>de mayúsculas, minúsculas</w:t>
      </w:r>
      <w:r w:rsidR="00DB7621">
        <w:t xml:space="preserve"> y/o por número de id</w:t>
      </w:r>
      <w:r w:rsidR="00692266">
        <w:t xml:space="preserve">, se implementara el uso </w:t>
      </w:r>
      <w:r w:rsidR="0007232B">
        <w:t>de la</w:t>
      </w:r>
      <w:r>
        <w:t xml:space="preserve"> búsqueda secuen</w:t>
      </w:r>
      <w:r w:rsidR="00DB7621">
        <w:t xml:space="preserve">cial y </w:t>
      </w:r>
      <w:r>
        <w:t>binaria</w:t>
      </w:r>
      <w:r w:rsidR="00DB7621">
        <w:t xml:space="preserve"> para encontrar el producto solicitado por el usuario</w:t>
      </w:r>
      <w:r w:rsidR="00692266">
        <w:t xml:space="preserve"> por medio de id</w:t>
      </w:r>
      <w:r>
        <w:t>,</w:t>
      </w:r>
      <w:r w:rsidR="00692266">
        <w:t xml:space="preserve"> los datos solicitados serán capturados </w:t>
      </w:r>
      <w:r w:rsidR="0007232B">
        <w:t>por la</w:t>
      </w:r>
      <w:r>
        <w:t xml:space="preserve"> lectura a través del teclado</w:t>
      </w:r>
      <w:r w:rsidR="00DB7621">
        <w:t xml:space="preserve">, </w:t>
      </w:r>
      <w:r w:rsidR="00692266">
        <w:t xml:space="preserve">para esto implementaremos la </w:t>
      </w:r>
      <w:r w:rsidR="00DB7621">
        <w:t>comparación de caracteres</w:t>
      </w:r>
      <w:r w:rsidR="00692266">
        <w:t>.</w:t>
      </w:r>
    </w:p>
    <w:p w:rsidR="00F66A7B" w:rsidRDefault="00F66A7B" w:rsidP="00692266">
      <w:pPr>
        <w:ind w:firstLine="0"/>
      </w:pPr>
      <w:r>
        <w:t>Motivación para elegir este proyecto:</w:t>
      </w:r>
    </w:p>
    <w:p w:rsidR="00F66A7B" w:rsidRDefault="00F66A7B" w:rsidP="00692266">
      <w:pPr>
        <w:ind w:firstLine="0"/>
      </w:pPr>
      <w:r>
        <w:t>Este proyecto lo elegí con el fin de hacer más óptima la administración de las micro empresas</w:t>
      </w:r>
      <w:r w:rsidR="0007232B">
        <w:t xml:space="preserve"> por</w:t>
      </w:r>
      <w:r>
        <w:t xml:space="preserve">que </w:t>
      </w:r>
      <w:r w:rsidR="0007232B">
        <w:t xml:space="preserve">la mayor parte </w:t>
      </w:r>
      <w:r>
        <w:t xml:space="preserve">no </w:t>
      </w:r>
      <w:r w:rsidR="0007232B">
        <w:t>cuentan muchas veces con</w:t>
      </w:r>
      <w:r>
        <w:t xml:space="preserve"> una buena organización de sus recursos y esto les puede perjudicar mucho ya que podría frenar su crecimiento, este programa ayudara a que la empresa tenga un mejor panorama de lo que de verdad requiere y no se hagan gastos innecesarios y halla perdidas económicas</w:t>
      </w:r>
      <w:r w:rsidR="0007232B">
        <w:t>.</w:t>
      </w:r>
    </w:p>
    <w:p w:rsidR="0007232B" w:rsidRDefault="0007232B" w:rsidP="00692266">
      <w:pPr>
        <w:ind w:firstLine="0"/>
      </w:pPr>
      <w:r>
        <w:t>Esta ocasión el proyecto será dirigido a una farmacéutica.</w:t>
      </w:r>
    </w:p>
    <w:p w:rsidR="00F66A7B" w:rsidRDefault="00F66A7B" w:rsidP="00692266">
      <w:pPr>
        <w:ind w:firstLine="0"/>
      </w:pPr>
    </w:p>
    <w:sectPr w:rsidR="00F66A7B">
      <w:type w:val="continuous"/>
      <w:pgSz w:w="11907" w:h="16839"/>
      <w:pgMar w:top="1148" w:right="1050" w:bottom="1148" w:left="105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BF7" w:rsidRDefault="005D7BF7">
      <w:r>
        <w:separator/>
      </w:r>
    </w:p>
  </w:endnote>
  <w:endnote w:type="continuationSeparator" w:id="0">
    <w:p w:rsidR="005D7BF7" w:rsidRDefault="005D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91" w:rsidRDefault="009016BD">
    <w:pPr>
      <w:pStyle w:val="Piedepgina"/>
    </w:pPr>
    <w:r>
      <w:rPr>
        <w:noProof/>
        <w:color w:val="93A299" w:themeColor="accent1"/>
      </w:rPr>
      <mc:AlternateContent>
        <mc:Choice Requires="wps">
          <w:drawing>
            <wp:anchor distT="0" distB="0" distL="114300" distR="114300" simplePos="0" relativeHeight="251675648"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47" name="Fondo: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0D4991" w:rsidRDefault="000D4991">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Fondo: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LPKR/iwCAACU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0D4991" w:rsidRDefault="000D4991">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76672"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50" name="Fondo: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0D4991">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Fondo: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" stroked="f" strokeweight="2pt">
              <v:fill opacity="54484f"/>
              <v:textbox inset="2.53903mm,1.2695mm,2.53903mm,1.2695mm">
                <w:txbxContent>
                  <w:p w:rsidR="000D4991" w:rsidRDefault="000D4991">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77696"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53" name="Fondo: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0D4991">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Fondo: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" stroked="f" strokeweight=".5pt">
              <v:stroke linestyle="thinThin"/>
              <v:textbox inset="2.53903mm,1.2695mm,2.53903mm,1.2695mm">
                <w:txbxContent>
                  <w:p w:rsidR="000D4991" w:rsidRDefault="000D4991">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78720" behindDoc="0" locked="0" layoutInCell="1" allowOverlap="1" wp14:editId="318D1536">
              <wp:simplePos x="0" y="0"/>
              <wp:positionH relativeFrom="margin">
                <wp:align>center</wp:align>
              </wp:positionH>
              <mc:AlternateContent>
                <mc:Choice Requires="wp14">
                  <wp:positionV relativeFrom="margin">
                    <wp14:pctPosVOffset>100000</wp14:pctPosVOffset>
                  </wp:positionV>
                </mc:Choice>
                <mc:Fallback>
                  <wp:positionV relativeFrom="page">
                    <wp:posOffset>9963785</wp:posOffset>
                  </wp:positionV>
                </mc:Fallback>
              </mc:AlternateContent>
              <wp:extent cx="6598920" cy="246380"/>
              <wp:effectExtent l="0" t="0" r="0" b="0"/>
              <wp:wrapSquare wrapText="bothSides"/>
              <wp:docPr id="56" name="Fecha"/>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4991" w:rsidRDefault="005D7BF7">
                          <w:pPr>
                            <w:spacing w:line="240" w:lineRule="auto"/>
                            <w:jc w:val="center"/>
                            <w:rPr>
                              <w:color w:val="A6A6A6" w:themeColor="background1" w:themeShade="A6"/>
                              <w:sz w:val="18"/>
                              <w:szCs w:val="18"/>
                            </w:rPr>
                          </w:pPr>
                          <w:sdt>
                            <w:sdtPr>
                              <w:rPr>
                                <w:b/>
                                <w:bCs/>
                                <w:color w:val="A6A6A6" w:themeColor="background1" w:themeShade="A6"/>
                                <w:sz w:val="18"/>
                                <w:szCs w:val="18"/>
                              </w:rPr>
                              <w:alias w:val="Fecha"/>
                              <w:tag w:val="Fecha"/>
                              <w:id w:val="778915137"/>
                              <w:placeholder>
                                <w:docPart w:val="745FF0D85EBC458B9242177D97756899"/>
                              </w:placeholder>
                              <w:dataBinding w:prefixMappings="xmlns:ns0='http://schemas.microsoft.com/office/2006/coverPageProps'" w:xpath="/ns0:CoverPageProperties[1]/ns0:PublishDate[1]" w:storeItemID="{55AF091B-3C7A-41E3-B477-F2FDAA23CFDA}"/>
                              <w:date w:fullDate="2017-03-08T00:00:00Z">
                                <w:dateFormat w:val="d 'de' MMMM 'de' yyyy"/>
                                <w:lid w:val="es-ES"/>
                                <w:storeMappedDataAs w:val="dateTime"/>
                                <w:calendar w:val="gregorian"/>
                              </w:date>
                            </w:sdtPr>
                            <w:sdtEndPr/>
                            <w:sdtContent>
                              <w:r w:rsidR="00B763BF">
                                <w:rPr>
                                  <w:b/>
                                  <w:bCs/>
                                  <w:color w:val="A6A6A6" w:themeColor="background1" w:themeShade="A6"/>
                                  <w:sz w:val="18"/>
                                  <w:szCs w:val="18"/>
                                  <w:lang w:val="es-ES"/>
                                </w:rPr>
                                <w:t>8 de marzo de 2017</w:t>
                              </w:r>
                            </w:sdtContent>
                          </w:sdt>
                          <w:r w:rsidR="009016BD">
                            <w:rPr>
                              <w:color w:val="A6A6A6" w:themeColor="background1" w:themeShade="A6"/>
                              <w:sz w:val="18"/>
                              <w:szCs w:val="18"/>
                              <w:lang w:val="es-ES"/>
                            </w:rPr>
                            <w:t xml:space="preserve">  </w:t>
                          </w:r>
                          <w:sdt>
                            <w:sdtPr>
                              <w:rPr>
                                <w:color w:val="A6A6A6" w:themeColor="background1" w:themeShade="A6"/>
                                <w:sz w:val="18"/>
                                <w:szCs w:val="18"/>
                              </w:rPr>
                              <w:alias w:val="Volumen"/>
                              <w:tag w:val="Volumen"/>
                              <w:id w:val="491682501"/>
                              <w:placeholder>
                                <w:docPart w:val="EFD05789C78E4DA291B8D0693B42375C"/>
                              </w:placeholder>
                              <w:dataBinding w:xpath="/Newsletter/Volume" w:storeItemID="{0392F253-333C-4A53-9243-D24BE37970BC}"/>
                              <w:text/>
                            </w:sdtPr>
                            <w:sdtEndPr/>
                            <w:sdtContent>
                              <w:r w:rsidR="00B763BF">
                                <w:rPr>
                                  <w:color w:val="A6A6A6" w:themeColor="background1" w:themeShade="A6"/>
                                  <w:sz w:val="18"/>
                                  <w:szCs w:val="18"/>
                                </w:rPr>
                                <w:t>FASE REQUERIMIENTO DEL PROYECTO</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Fecha"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" filled="f" stroked="f" strokeweight="2pt">
              <v:textbox inset="0,0,0,0">
                <w:txbxContent>
                  <w:p w:rsidR="000D4991" w:rsidRDefault="00423195">
                    <w:pPr>
                      <w:spacing w:line="240" w:lineRule="auto"/>
                      <w:jc w:val="center"/>
                      <w:rPr>
                        <w:color w:val="A6A6A6" w:themeColor="background1" w:themeShade="A6"/>
                        <w:sz w:val="18"/>
                        <w:szCs w:val="18"/>
                      </w:rPr>
                    </w:pPr>
                    <w:sdt>
                      <w:sdtPr>
                        <w:rPr>
                          <w:b/>
                          <w:bCs/>
                          <w:color w:val="A6A6A6" w:themeColor="background1" w:themeShade="A6"/>
                          <w:sz w:val="18"/>
                          <w:szCs w:val="18"/>
                        </w:rPr>
                        <w:alias w:val="Fecha"/>
                        <w:tag w:val="Fecha"/>
                        <w:id w:val="778915137"/>
                        <w:placeholder>
                          <w:docPart w:val="745FF0D85EBC458B9242177D97756899"/>
                        </w:placeholder>
                        <w:dataBinding w:prefixMappings="xmlns:ns0='http://schemas.microsoft.com/office/2006/coverPageProps'" w:xpath="/ns0:CoverPageProperties[1]/ns0:PublishDate[1]" w:storeItemID="{55AF091B-3C7A-41E3-B477-F2FDAA23CFDA}"/>
                        <w:date w:fullDate="2017-03-08T00:00:00Z">
                          <w:dateFormat w:val="d 'de' MMMM 'de' yyyy"/>
                          <w:lid w:val="es-ES"/>
                          <w:storeMappedDataAs w:val="dateTime"/>
                          <w:calendar w:val="gregorian"/>
                        </w:date>
                      </w:sdtPr>
                      <w:sdtEndPr/>
                      <w:sdtContent>
                        <w:r w:rsidR="00B763BF">
                          <w:rPr>
                            <w:b/>
                            <w:bCs/>
                            <w:color w:val="A6A6A6" w:themeColor="background1" w:themeShade="A6"/>
                            <w:sz w:val="18"/>
                            <w:szCs w:val="18"/>
                            <w:lang w:val="es-ES"/>
                          </w:rPr>
                          <w:t>8 de marzo de 2017</w:t>
                        </w:r>
                      </w:sdtContent>
                    </w:sdt>
                    <w:r w:rsidR="009016BD">
                      <w:rPr>
                        <w:color w:val="A6A6A6" w:themeColor="background1" w:themeShade="A6"/>
                        <w:sz w:val="18"/>
                        <w:szCs w:val="18"/>
                        <w:lang w:val="es-ES"/>
                      </w:rPr>
                      <w:t xml:space="preserve">  </w:t>
                    </w:r>
                    <w:sdt>
                      <w:sdtPr>
                        <w:rPr>
                          <w:color w:val="A6A6A6" w:themeColor="background1" w:themeShade="A6"/>
                          <w:sz w:val="18"/>
                          <w:szCs w:val="18"/>
                        </w:rPr>
                        <w:alias w:val="Volumen"/>
                        <w:tag w:val="Volumen"/>
                        <w:id w:val="491682501"/>
                        <w:placeholder>
                          <w:docPart w:val="EFD05789C78E4DA291B8D0693B42375C"/>
                        </w:placeholder>
                        <w:dataBinding w:xpath="/Newsletter/Volume" w:storeItemID="{0392F253-333C-4A53-9243-D24BE37970BC}"/>
                        <w:text/>
                      </w:sdtPr>
                      <w:sdtEndPr/>
                      <w:sdtContent>
                        <w:r w:rsidR="00B763BF">
                          <w:rPr>
                            <w:color w:val="A6A6A6" w:themeColor="background1" w:themeShade="A6"/>
                            <w:sz w:val="18"/>
                            <w:szCs w:val="18"/>
                          </w:rPr>
                          <w:t>FASE REQUERIMIENTO DEL PROYECTO</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BF7" w:rsidRDefault="005D7BF7">
      <w:r>
        <w:separator/>
      </w:r>
    </w:p>
  </w:footnote>
  <w:footnote w:type="continuationSeparator" w:id="0">
    <w:p w:rsidR="005D7BF7" w:rsidRDefault="005D7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91" w:rsidRDefault="009016BD">
    <w:pPr>
      <w:pStyle w:val="Encabezado"/>
    </w:pPr>
    <w:r>
      <w:rPr>
        <w:noProof/>
        <w:color w:val="93A299" w:themeColor="accent1"/>
      </w:rPr>
      <mc:AlternateContent>
        <mc:Choice Requires="wps">
          <w:drawing>
            <wp:anchor distT="0" distB="0" distL="114300" distR="114300" simplePos="0" relativeHeight="251672576" behindDoc="0" locked="0" layoutInCell="1" allowOverlap="1" wp14:editId="2FF3A7CC">
              <wp:simplePos x="0" y="0"/>
              <wp:positionH relativeFrom="margin">
                <wp:align>center</wp:align>
              </wp:positionH>
              <mc:AlternateContent>
                <mc:Choice Requires="wp14">
                  <wp:positionV relativeFrom="topMargin">
                    <wp14:pctPosVOffset>65000</wp14:pctPosVOffset>
                  </wp:positionV>
                </mc:Choice>
                <mc:Fallback>
                  <wp:positionV relativeFrom="page">
                    <wp:posOffset>473710</wp:posOffset>
                  </wp:positionV>
                </mc:Fallback>
              </mc:AlternateContent>
              <wp:extent cx="6784975" cy="73025"/>
              <wp:effectExtent l="0" t="0" r="0" b="0"/>
              <wp:wrapNone/>
              <wp:docPr id="28" name="Rectángulo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040E90BF" id="Rectángulo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" fillcolor="#93a299 [3204]" stroked="f" strokeweight=".5pt">
              <v:textbox inset="2.53903mm,1.2695mm,2.53903mm,1.2695mm"/>
              <w10:wrap anchorx="margin" anchory="margin"/>
            </v:rect>
          </w:pict>
        </mc:Fallback>
      </mc:AlternateContent>
    </w:r>
    <w:r>
      <w:rPr>
        <w:noProof/>
        <w:color w:val="93A299" w:themeColor="accent1"/>
      </w:rPr>
      <mc:AlternateContent>
        <mc:Choice Requires="wps">
          <w:drawing>
            <wp:anchor distT="0" distB="0" distL="114300" distR="114300" simplePos="0" relativeHeight="251673600" behindDoc="0" locked="0" layoutInCell="1" allowOverlap="1" wp14:editId="35BBA2CC">
              <wp:simplePos x="0" y="0"/>
              <wp:positionH relativeFrom="margin">
                <wp:align>center</wp:align>
              </wp:positionH>
              <mc:AlternateContent>
                <mc:Choice Requires="wp14">
                  <wp:positionV relativeFrom="topMargin">
                    <wp14:pctPosVOffset>25000</wp14:pctPosVOffset>
                  </wp:positionV>
                </mc:Choice>
                <mc:Fallback>
                  <wp:positionV relativeFrom="page">
                    <wp:posOffset>182245</wp:posOffset>
                  </wp:positionV>
                </mc:Fallback>
              </mc:AlternateContent>
              <wp:extent cx="6529070" cy="337820"/>
              <wp:effectExtent l="0" t="0" r="0" b="0"/>
              <wp:wrapNone/>
              <wp:docPr id="29" name="Subtítul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1195427286"/>
                            <w:dataBinding w:prefixMappings="xmlns:ns0='http://schemas.openxmlformats.org/officeDocument/2006/extended-properties' " w:xpath="/ns0:Properties[1]/ns0:Company[1]" w:storeItemID="{6668398D-A668-4E3E-A5EB-62B293D839F1}"/>
                            <w:text/>
                          </w:sdtPr>
                          <w:sdtEndPr/>
                          <w:sdtContent>
                            <w:p w:rsidR="000D4991" w:rsidRDefault="00AA408F">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farmacéutica sao paulo</w:t>
                              </w:r>
                            </w:p>
                          </w:sdtContent>
                        </w:sdt>
                        <w:p w:rsidR="000D4991" w:rsidRDefault="000D4991"/>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ubtítulo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" filled="f" stroked="f">
              <v:path arrowok="t"/>
              <v:textbox inset="2.53903mm,1.2695mm,2.53903mm,1.2695mm">
                <w:txbxContent>
                  <w:sdt>
                    <w:sdtPr>
                      <w:rPr>
                        <w:rFonts w:ascii="Century Gothic" w:eastAsia="+mn-ea" w:hAnsi="Century Gothic" w:cs="+mn-cs"/>
                        <w:caps/>
                        <w:color w:val="BEC7C1" w:themeColor="accent1" w:themeTint="99"/>
                        <w:spacing w:val="60"/>
                        <w:kern w:val="24"/>
                        <w:sz w:val="18"/>
                        <w:szCs w:val="18"/>
                      </w:rPr>
                      <w:id w:val="1195427286"/>
                      <w:dataBinding w:prefixMappings="xmlns:ns0='http://schemas.openxmlformats.org/officeDocument/2006/extended-properties' " w:xpath="/ns0:Properties[1]/ns0:Company[1]" w:storeItemID="{6668398D-A668-4E3E-A5EB-62B293D839F1}"/>
                      <w:text/>
                    </w:sdtPr>
                    <w:sdtEndPr/>
                    <w:sdtContent>
                      <w:p w:rsidR="000D4991" w:rsidRDefault="00AA408F">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farmacéutica sao paulo</w:t>
                        </w:r>
                      </w:p>
                    </w:sdtContent>
                  </w:sdt>
                  <w:p w:rsidR="000D4991" w:rsidRDefault="000D4991"/>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91" w:rsidRDefault="009016BD">
    <w:pPr>
      <w:pStyle w:val="Encabezado"/>
    </w:pPr>
    <w:r>
      <w:rPr>
        <w:noProof/>
      </w:rPr>
      <mc:AlternateContent>
        <mc:Choice Requires="wps">
          <w:drawing>
            <wp:anchor distT="0" distB="0" distL="114300" distR="114300" simplePos="0" relativeHeight="251664384" behindDoc="0" locked="0" layoutInCell="1" allowOverlap="1" wp14:editId="69A5D846">
              <wp:simplePos x="0" y="0"/>
              <wp:positionH relativeFrom="margin">
                <wp:align>center</wp:align>
              </wp:positionH>
              <mc:AlternateContent>
                <mc:Choice Requires="wp14">
                  <wp:positionV relativeFrom="topMargin">
                    <wp14:pctPosVOffset>75000</wp14:pctPosVOffset>
                  </wp:positionV>
                </mc:Choice>
                <mc:Fallback>
                  <wp:positionV relativeFrom="page">
                    <wp:posOffset>546735</wp:posOffset>
                  </wp:positionV>
                </mc:Fallback>
              </mc:AlternateContent>
              <wp:extent cx="6784975" cy="73025"/>
              <wp:effectExtent l="0" t="0" r="0" b="0"/>
              <wp:wrapNone/>
              <wp:docPr id="19" name="Rectángulo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11AE9B04" id="Rectángulo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" fillcolor="#93a299 [3204]" stroked="f" strokeweight=".5pt">
              <v:textbox inset="2.53903mm,1.2695mm,2.53903mm,1.2695mm"/>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1A66E872">
              <wp:simplePos x="0" y="0"/>
              <wp:positionH relativeFrom="margin">
                <wp:align>center</wp:align>
              </wp:positionH>
              <mc:AlternateContent>
                <mc:Choice Requires="wp14">
                  <wp:positionV relativeFrom="topMargin">
                    <wp14:pctPosVOffset>45000</wp14:pctPosVOffset>
                  </wp:positionV>
                </mc:Choice>
                <mc:Fallback>
                  <wp:positionV relativeFrom="page">
                    <wp:posOffset>327660</wp:posOffset>
                  </wp:positionV>
                </mc:Fallback>
              </mc:AlternateContent>
              <wp:extent cx="6529070" cy="337820"/>
              <wp:effectExtent l="0" t="0" r="0" b="0"/>
              <wp:wrapNone/>
              <wp:docPr id="20" name="Subtítul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dataBinding w:prefixMappings="xmlns:ns0='http://schemas.openxmlformats.org/officeDocument/2006/extended-properties' " w:xpath="/ns0:Properties[1]/ns0:Company[1]" w:storeItemID="{6668398D-A668-4E3E-A5EB-62B293D839F1}"/>
                            <w:text/>
                          </w:sdtPr>
                          <w:sdtEndPr/>
                          <w:sdtContent>
                            <w:p w:rsidR="000D4991" w:rsidRDefault="00AA408F">
                              <w:pPr>
                                <w:jc w:val="center"/>
                              </w:pPr>
                              <w:r>
                                <w:t>farmacéutica sao paulo</w:t>
                              </w:r>
                            </w:p>
                          </w:sdtContent>
                        </w:sdt>
                        <w:p w:rsidR="000D4991" w:rsidRDefault="000D4991"/>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" filled="f" stroked="f">
              <v:path arrowok="t"/>
              <v:textbox inset="2.53903mm,1.2695mm,2.53903mm,1.2695mm">
                <w:txbxContent>
                  <w:sdt>
                    <w:sdtPr>
                      <w:id w:val="-2097628961"/>
                      <w:dataBinding w:prefixMappings="xmlns:ns0='http://schemas.openxmlformats.org/officeDocument/2006/extended-properties' " w:xpath="/ns0:Properties[1]/ns0:Company[1]" w:storeItemID="{6668398D-A668-4E3E-A5EB-62B293D839F1}"/>
                      <w:text/>
                    </w:sdtPr>
                    <w:sdtEndPr/>
                    <w:sdtContent>
                      <w:p w:rsidR="000D4991" w:rsidRDefault="00AA408F">
                        <w:pPr>
                          <w:jc w:val="center"/>
                        </w:pPr>
                        <w:r>
                          <w:t>farmacéutica sao paulo</w:t>
                        </w:r>
                      </w:p>
                    </w:sdtContent>
                  </w:sdt>
                  <w:p w:rsidR="000D4991" w:rsidRDefault="000D4991"/>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CD"/>
    <w:rsid w:val="0007232B"/>
    <w:rsid w:val="000D4991"/>
    <w:rsid w:val="00155F74"/>
    <w:rsid w:val="001D4F51"/>
    <w:rsid w:val="00267537"/>
    <w:rsid w:val="00423195"/>
    <w:rsid w:val="005540C1"/>
    <w:rsid w:val="005737A7"/>
    <w:rsid w:val="005D7BF7"/>
    <w:rsid w:val="006868CD"/>
    <w:rsid w:val="00692266"/>
    <w:rsid w:val="007B6726"/>
    <w:rsid w:val="007C2489"/>
    <w:rsid w:val="009016BD"/>
    <w:rsid w:val="00A22F32"/>
    <w:rsid w:val="00AA408F"/>
    <w:rsid w:val="00AA56CD"/>
    <w:rsid w:val="00AC70CD"/>
    <w:rsid w:val="00B763BF"/>
    <w:rsid w:val="00C92B15"/>
    <w:rsid w:val="00CA6040"/>
    <w:rsid w:val="00D258D9"/>
    <w:rsid w:val="00DB7621"/>
    <w:rsid w:val="00E56059"/>
    <w:rsid w:val="00EE0470"/>
    <w:rsid w:val="00F66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5AAFD"/>
  <w15:docId w15:val="{A34878CD-93FB-48D7-8919-41C04514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324" w:lineRule="auto"/>
      <w:ind w:firstLine="288"/>
    </w:pPr>
    <w:rPr>
      <w:sz w:val="19"/>
    </w:rPr>
  </w:style>
  <w:style w:type="paragraph" w:styleId="Ttulo1">
    <w:name w:val="heading 1"/>
    <w:basedOn w:val="Normal"/>
    <w:next w:val="Normal"/>
    <w:link w:val="Ttulo1C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8"/>
    </w:rPr>
  </w:style>
  <w:style w:type="paragraph" w:styleId="Ttulo3">
    <w:name w:val="heading 3"/>
    <w:basedOn w:val="Normal"/>
    <w:next w:val="Normal"/>
    <w:link w:val="Ttulo3C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93A299" w:themeColor="accent1"/>
      <w:sz w:val="32"/>
      <w:szCs w:val="32"/>
      <w14:numForm w14:val="oldStyle"/>
    </w:rPr>
  </w:style>
  <w:style w:type="paragraph" w:styleId="Subttulo">
    <w:name w:val="Subtitle"/>
    <w:basedOn w:val="Normal"/>
    <w:next w:val="Normal"/>
    <w:link w:val="SubttuloCar"/>
    <w:uiPriority w:val="11"/>
    <w:qFormat/>
    <w:pPr>
      <w:numPr>
        <w:ilvl w:val="1"/>
      </w:numPr>
      <w:ind w:firstLine="288"/>
    </w:pPr>
    <w:rPr>
      <w:rFonts w:eastAsiaTheme="majorEastAsia" w:cstheme="majorBidi"/>
      <w:iCs/>
      <w:caps/>
      <w:color w:val="564B3C" w:themeColor="text2"/>
      <w:sz w:val="32"/>
      <w:szCs w:val="32"/>
    </w:rPr>
  </w:style>
  <w:style w:type="character" w:customStyle="1" w:styleId="SubttuloCar">
    <w:name w:val="Subtítulo Car"/>
    <w:basedOn w:val="Fuentedeprrafopredeter"/>
    <w:link w:val="Subttulo"/>
    <w:uiPriority w:val="11"/>
    <w:rPr>
      <w:rFonts w:eastAsiaTheme="majorEastAsia" w:cstheme="majorBidi"/>
      <w:iCs/>
      <w:caps/>
      <w:color w:val="564B3C" w:themeColor="text2"/>
      <w:sz w:val="32"/>
      <w:szCs w:val="3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Nombre">
    <w:name w:val="Nombre"/>
    <w:basedOn w:val="Ttulo"/>
    <w:qFormat/>
    <w:rPr>
      <w:b/>
      <w:sz w:val="28"/>
      <w:szCs w:val="28"/>
    </w:rPr>
  </w:style>
  <w:style w:type="paragraph" w:styleId="Ttulo">
    <w:name w:val="Title"/>
    <w:basedOn w:val="Normal"/>
    <w:next w:val="Normal"/>
    <w:link w:val="TtuloC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80"/>
      <w14:ligatures w14:val="standard"/>
      <w14:numForm w14:val="oldStyle"/>
    </w:rPr>
  </w:style>
  <w:style w:type="character" w:customStyle="1" w:styleId="TtuloCar">
    <w:name w:val="Título Car"/>
    <w:basedOn w:val="Fuentedeprrafopredeter"/>
    <w:link w:val="Ttulo"/>
    <w:uiPriority w:val="10"/>
    <w:rPr>
      <w:rFonts w:asciiTheme="majorHAnsi" w:eastAsiaTheme="majorEastAsia" w:hAnsiTheme="majorHAnsi" w:cstheme="majorBidi"/>
      <w:caps/>
      <w:color w:val="40382D" w:themeColor="text2" w:themeShade="BF"/>
      <w:kern w:val="28"/>
      <w:sz w:val="80"/>
      <w:szCs w:val="80"/>
      <w14:ligatures w14:val="standard"/>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564B3C" w:themeColor="text2"/>
      <w:sz w:val="28"/>
      <w:szCs w:val="28"/>
    </w:rPr>
  </w:style>
  <w:style w:type="character" w:customStyle="1" w:styleId="Ttulo3Car">
    <w:name w:val="Título 3 Car"/>
    <w:basedOn w:val="Fuentedeprrafopredeter"/>
    <w:link w:val="Ttulo3"/>
    <w:uiPriority w:val="9"/>
    <w:semiHidden/>
    <w:rPr>
      <w:rFonts w:eastAsiaTheme="majorEastAsia" w:cstheme="majorBidi"/>
      <w:b/>
      <w:bCs/>
      <w:color w:val="6B7C71" w:themeColor="accent1" w:themeShade="BF"/>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93A299"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7534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47534C" w:themeColor="accent1" w:themeShade="8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564B3C" w:themeColor="text2"/>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40382D" w:themeColor="text2" w:themeShade="BF"/>
    </w:rPr>
  </w:style>
  <w:style w:type="paragraph" w:styleId="Cita">
    <w:name w:val="Quote"/>
    <w:basedOn w:val="Normal"/>
    <w:next w:val="Normal"/>
    <w:link w:val="CitaCar"/>
    <w:uiPriority w:val="29"/>
    <w:qFormat/>
    <w:pPr>
      <w:spacing w:before="160" w:line="300" w:lineRule="auto"/>
      <w:ind w:left="720" w:right="720"/>
      <w:jc w:val="center"/>
    </w:pPr>
    <w:rPr>
      <w:rFonts w:asciiTheme="majorHAnsi" w:eastAsiaTheme="minorEastAsia" w:hAnsiTheme="majorHAnsi"/>
      <w:iCs/>
      <w:caps/>
      <w:color w:val="93A299"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Cs/>
      <w:caps/>
      <w:color w:val="93A299" w:themeColor="accent1"/>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14:ligatures w14:val="standard"/>
      <w14:numForm w14:val="oldStyle"/>
    </w:rPr>
  </w:style>
  <w:style w:type="character" w:customStyle="1" w:styleId="CitadestacadaCar">
    <w:name w:val="Cita destacada Car"/>
    <w:basedOn w:val="Fuentedeprrafopredeter"/>
    <w:link w:val="Citadestacada"/>
    <w:uiPriority w:val="30"/>
    <w:rPr>
      <w:rFonts w:asciiTheme="majorHAnsi" w:eastAsiaTheme="minorEastAsia" w:hAnsiTheme="majorHAnsi"/>
      <w:bCs/>
      <w:iCs/>
      <w:caps/>
      <w:color w:val="FFFFFF" w:themeColor="background1"/>
      <w:shd w:val="clear" w:color="auto" w:fill="000000" w:themeFill="text1"/>
      <w14:ligatures w14:val="standard"/>
      <w14:numForm w14:val="oldStyle"/>
    </w:rPr>
  </w:style>
  <w:style w:type="character" w:styleId="nfasissutil">
    <w:name w:val="Subtle Emphasis"/>
    <w:basedOn w:val="Fuentedeprrafopredeter"/>
    <w:uiPriority w:val="19"/>
    <w:qFormat/>
    <w:rPr>
      <w:i/>
      <w:iCs/>
      <w:color w:val="000000"/>
    </w:rPr>
  </w:style>
  <w:style w:type="character" w:styleId="nfasisintenso">
    <w:name w:val="Intense Emphasis"/>
    <w:basedOn w:val="Fuentedeprrafopredeter"/>
    <w:uiPriority w:val="21"/>
    <w:qFormat/>
    <w:rPr>
      <w:b/>
      <w:bCs/>
      <w:i/>
      <w:iCs/>
      <w:color w:val="93A299" w:themeColor="accent1"/>
    </w:rPr>
  </w:style>
  <w:style w:type="character" w:styleId="Referenciasutil">
    <w:name w:val="Subtle Reference"/>
    <w:basedOn w:val="Fuentedeprrafopredeter"/>
    <w:uiPriority w:val="31"/>
    <w:qFormat/>
    <w:rPr>
      <w:smallCaps/>
      <w:color w:val="CF543F" w:themeColor="accent2"/>
      <w:u w:val="single"/>
    </w:rPr>
  </w:style>
  <w:style w:type="character" w:styleId="Referenciaintensa">
    <w:name w:val="Intense Reference"/>
    <w:basedOn w:val="Fuentedeprrafopredeter"/>
    <w:uiPriority w:val="32"/>
    <w:qFormat/>
    <w:rPr>
      <w:b/>
      <w:bCs/>
      <w:smallCaps/>
      <w:color w:val="CF543F" w:themeColor="accent2"/>
      <w:spacing w:val="5"/>
      <w:u w:val="single"/>
    </w:rPr>
  </w:style>
  <w:style w:type="character" w:styleId="Ttulodellibro">
    <w:name w:val="Book Title"/>
    <w:basedOn w:val="Fuentedeprrafopredeter"/>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rPr>
  </w:style>
  <w:style w:type="table" w:styleId="Tablaconcuadrcula">
    <w:name w:val="Table Grid"/>
    <w:basedOn w:val="Tabla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EncabezadoCar">
    <w:name w:val="Encabezado Car"/>
    <w:basedOn w:val="Fuentedeprrafopredeter"/>
    <w:link w:val="Encabezado"/>
    <w:uiPriority w:val="99"/>
    <w:rPr>
      <w:sz w:val="21"/>
    </w:r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rPr>
      <w:sz w:val="21"/>
    </w:rPr>
  </w:style>
  <w:style w:type="character" w:styleId="Textodelmarcadordeposicin">
    <w:name w:val="Placeholder Text"/>
    <w:basedOn w:val="Fuentedeprrafopredeter"/>
    <w:uiPriority w:val="99"/>
    <w:semiHidden/>
    <w:rPr>
      <w:color w:val="808080"/>
    </w:rPr>
  </w:style>
  <w:style w:type="paragraph" w:customStyle="1" w:styleId="Subttulodelartculo">
    <w:name w:val="Subtítulo del artículo"/>
    <w:basedOn w:val="Normal"/>
    <w:next w:val="Normal"/>
    <w:qFormat/>
    <w:pPr>
      <w:ind w:firstLine="0"/>
    </w:pPr>
    <w:rPr>
      <w:rFonts w:eastAsiaTheme="minorEastAsia"/>
      <w:color w:val="93A299" w:themeColor="accent1"/>
      <w:kern w:val="24"/>
      <w:sz w:val="24"/>
      <w:szCs w:val="24"/>
    </w:rPr>
  </w:style>
  <w:style w:type="character" w:styleId="Hipervnculo">
    <w:name w:val="Hyperlink"/>
    <w:basedOn w:val="Fuentedeprrafopredeter"/>
    <w:uiPriority w:val="99"/>
    <w:unhideWhenUsed/>
    <w:rsid w:val="00692266"/>
    <w:rPr>
      <w:color w:val="CCCC00" w:themeColor="hyperlink"/>
      <w:u w:val="single"/>
    </w:rPr>
  </w:style>
  <w:style w:type="character" w:styleId="Mencionar">
    <w:name w:val="Mention"/>
    <w:basedOn w:val="Fuentedeprrafopredeter"/>
    <w:uiPriority w:val="99"/>
    <w:semiHidden/>
    <w:unhideWhenUsed/>
    <w:rsid w:val="006922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hyperlink" Target="https://github.com/Ernestocejo/Ernestocejo.github.io.g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github.com/Ernestocejo/Ernestocejo.github.io.git" TargetMode="External"/><Relationship Id="rId10" Type="http://schemas.openxmlformats.org/officeDocument/2006/relationships/diagramColors" Target="diagrams/colors1.xml"/><Relationship Id="rId19" Type="http://schemas.openxmlformats.org/officeDocument/2006/relationships/hyperlink" Target="https://ernestocejo.github.io"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 Id="rId22" Type="http://schemas.openxmlformats.org/officeDocument/2006/relationships/hyperlink" Target="https://ernestocejo.github.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ApothecaryNewsletter.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AA826-0CEB-42E3-BEC6-3503DF05D01D}" type="doc">
      <dgm:prSet loTypeId="urn:microsoft.com/office/officeart/2005/8/layout/gear1" loCatId="cycle" qsTypeId="urn:microsoft.com/office/officeart/2005/8/quickstyle/simple1" qsCatId="simple" csTypeId="urn:microsoft.com/office/officeart/2005/8/colors/colorful5" csCatId="colorful" phldr="1"/>
      <dgm:spPr/>
    </dgm:pt>
    <dgm:pt modelId="{5F08A54C-D834-4974-9FDA-4E4BB837C843}">
      <dgm:prSet phldrT="[Texto]"/>
      <dgm:spPr/>
      <dgm:t>
        <a:bodyPr/>
        <a:lstStyle/>
        <a:p>
          <a:r>
            <a:rPr lang="es-ES"/>
            <a:t>RESULTADOS</a:t>
          </a:r>
        </a:p>
      </dgm:t>
    </dgm:pt>
    <dgm:pt modelId="{AF76BE21-0857-49DB-AE3B-48C2E3BD0F47}" type="parTrans" cxnId="{6DEAA467-B174-44C8-BE34-A29B7A90BAB3}">
      <dgm:prSet/>
      <dgm:spPr/>
      <dgm:t>
        <a:bodyPr/>
        <a:lstStyle/>
        <a:p>
          <a:endParaRPr lang="es-ES"/>
        </a:p>
      </dgm:t>
    </dgm:pt>
    <dgm:pt modelId="{FF2F7BAF-7FA9-4990-B24A-EF448213C3B6}" type="sibTrans" cxnId="{6DEAA467-B174-44C8-BE34-A29B7A90BAB3}">
      <dgm:prSet/>
      <dgm:spPr/>
      <dgm:t>
        <a:bodyPr/>
        <a:lstStyle/>
        <a:p>
          <a:endParaRPr lang="es-ES"/>
        </a:p>
      </dgm:t>
    </dgm:pt>
    <dgm:pt modelId="{2523FD95-FF12-414E-AAA6-FB6571DAA9A6}">
      <dgm:prSet phldrT="[Texto]"/>
      <dgm:spPr/>
      <dgm:t>
        <a:bodyPr/>
        <a:lstStyle/>
        <a:p>
          <a:r>
            <a:rPr lang="es-ES"/>
            <a:t>EFICIENCIA</a:t>
          </a:r>
        </a:p>
      </dgm:t>
    </dgm:pt>
    <dgm:pt modelId="{324DC1D6-6513-462A-B344-E45600C056EC}" type="parTrans" cxnId="{A22D9BDF-81AC-4E17-8ACC-BA4E9C14490A}">
      <dgm:prSet/>
      <dgm:spPr/>
      <dgm:t>
        <a:bodyPr/>
        <a:lstStyle/>
        <a:p>
          <a:endParaRPr lang="es-ES"/>
        </a:p>
      </dgm:t>
    </dgm:pt>
    <dgm:pt modelId="{937A01BF-2916-4FC9-820C-27DEF3F44F3B}" type="sibTrans" cxnId="{A22D9BDF-81AC-4E17-8ACC-BA4E9C14490A}">
      <dgm:prSet/>
      <dgm:spPr/>
      <dgm:t>
        <a:bodyPr/>
        <a:lstStyle/>
        <a:p>
          <a:endParaRPr lang="es-ES"/>
        </a:p>
      </dgm:t>
    </dgm:pt>
    <dgm:pt modelId="{3D94BFBC-F4F6-470D-9638-E60734547471}">
      <dgm:prSet phldrT="[Texto]"/>
      <dgm:spPr/>
      <dgm:t>
        <a:bodyPr/>
        <a:lstStyle/>
        <a:p>
          <a:r>
            <a:rPr lang="es-ES"/>
            <a:t>CONTROL</a:t>
          </a:r>
        </a:p>
      </dgm:t>
    </dgm:pt>
    <dgm:pt modelId="{9E5DE371-D914-4509-A8C5-398171887F62}" type="parTrans" cxnId="{6650B077-3B8C-4A79-AECC-FC5E9AAD2B96}">
      <dgm:prSet/>
      <dgm:spPr/>
      <dgm:t>
        <a:bodyPr/>
        <a:lstStyle/>
        <a:p>
          <a:endParaRPr lang="es-ES"/>
        </a:p>
      </dgm:t>
    </dgm:pt>
    <dgm:pt modelId="{989AE91F-36A7-438C-8326-424126893323}" type="sibTrans" cxnId="{6650B077-3B8C-4A79-AECC-FC5E9AAD2B96}">
      <dgm:prSet/>
      <dgm:spPr/>
      <dgm:t>
        <a:bodyPr/>
        <a:lstStyle/>
        <a:p>
          <a:endParaRPr lang="es-ES"/>
        </a:p>
      </dgm:t>
    </dgm:pt>
    <dgm:pt modelId="{8AF656CB-C36D-4337-BA16-07B4AA8BE90C}" type="pres">
      <dgm:prSet presAssocID="{2BDAA826-0CEB-42E3-BEC6-3503DF05D01D}" presName="composite" presStyleCnt="0">
        <dgm:presLayoutVars>
          <dgm:chMax val="3"/>
          <dgm:animLvl val="lvl"/>
          <dgm:resizeHandles val="exact"/>
        </dgm:presLayoutVars>
      </dgm:prSet>
      <dgm:spPr/>
    </dgm:pt>
    <dgm:pt modelId="{CC9B6E5E-D79F-4B2A-8C5A-B40CE7B08A30}" type="pres">
      <dgm:prSet presAssocID="{5F08A54C-D834-4974-9FDA-4E4BB837C843}" presName="gear1" presStyleLbl="node1" presStyleIdx="0" presStyleCnt="3" custLinFactNeighborX="0" custLinFactNeighborY="37617">
        <dgm:presLayoutVars>
          <dgm:chMax val="1"/>
          <dgm:bulletEnabled val="1"/>
        </dgm:presLayoutVars>
      </dgm:prSet>
      <dgm:spPr/>
    </dgm:pt>
    <dgm:pt modelId="{DA8F6EC2-9FAA-4DDB-83C6-2724D306C8DB}" type="pres">
      <dgm:prSet presAssocID="{5F08A54C-D834-4974-9FDA-4E4BB837C843}" presName="gear1srcNode" presStyleLbl="node1" presStyleIdx="0" presStyleCnt="3"/>
      <dgm:spPr/>
    </dgm:pt>
    <dgm:pt modelId="{7E25AF9A-4993-4D2A-99A6-1C5F850B14D5}" type="pres">
      <dgm:prSet presAssocID="{5F08A54C-D834-4974-9FDA-4E4BB837C843}" presName="gear1dstNode" presStyleLbl="node1" presStyleIdx="0" presStyleCnt="3"/>
      <dgm:spPr/>
    </dgm:pt>
    <dgm:pt modelId="{DC2ABCEE-96EA-450D-81DD-4D9CC2C6AE17}" type="pres">
      <dgm:prSet presAssocID="{2523FD95-FF12-414E-AAA6-FB6571DAA9A6}" presName="gear2" presStyleLbl="node1" presStyleIdx="1" presStyleCnt="3" custScaleX="148794" custScaleY="145173" custLinFactNeighborX="13793" custLinFactNeighborY="6896">
        <dgm:presLayoutVars>
          <dgm:chMax val="1"/>
          <dgm:bulletEnabled val="1"/>
        </dgm:presLayoutVars>
      </dgm:prSet>
      <dgm:spPr/>
    </dgm:pt>
    <dgm:pt modelId="{0965D969-1290-4700-A33C-8FE218853DED}" type="pres">
      <dgm:prSet presAssocID="{2523FD95-FF12-414E-AAA6-FB6571DAA9A6}" presName="gear2srcNode" presStyleLbl="node1" presStyleIdx="1" presStyleCnt="3"/>
      <dgm:spPr/>
    </dgm:pt>
    <dgm:pt modelId="{167F39CF-2038-47EA-A2A0-DE76F5ACFF18}" type="pres">
      <dgm:prSet presAssocID="{2523FD95-FF12-414E-AAA6-FB6571DAA9A6}" presName="gear2dstNode" presStyleLbl="node1" presStyleIdx="1" presStyleCnt="3"/>
      <dgm:spPr/>
    </dgm:pt>
    <dgm:pt modelId="{61B46E10-0FFC-4642-9071-3B4716EB4090}" type="pres">
      <dgm:prSet presAssocID="{3D94BFBC-F4F6-470D-9638-E60734547471}" presName="gear3" presStyleLbl="node1" presStyleIdx="2" presStyleCnt="3" custScaleX="125278" custScaleY="124197" custLinFactNeighborX="15805" custLinFactNeighborY="-34481"/>
      <dgm:spPr/>
    </dgm:pt>
    <dgm:pt modelId="{D9EDD351-B292-46E0-96E8-086F430671BE}" type="pres">
      <dgm:prSet presAssocID="{3D94BFBC-F4F6-470D-9638-E60734547471}" presName="gear3tx" presStyleLbl="node1" presStyleIdx="2" presStyleCnt="3">
        <dgm:presLayoutVars>
          <dgm:chMax val="1"/>
          <dgm:bulletEnabled val="1"/>
        </dgm:presLayoutVars>
      </dgm:prSet>
      <dgm:spPr/>
    </dgm:pt>
    <dgm:pt modelId="{178A1EF0-7C2B-4E3F-B976-07480D1973C6}" type="pres">
      <dgm:prSet presAssocID="{3D94BFBC-F4F6-470D-9638-E60734547471}" presName="gear3srcNode" presStyleLbl="node1" presStyleIdx="2" presStyleCnt="3"/>
      <dgm:spPr/>
    </dgm:pt>
    <dgm:pt modelId="{86D7DE59-7B6C-4E7D-A631-1F8721D79249}" type="pres">
      <dgm:prSet presAssocID="{3D94BFBC-F4F6-470D-9638-E60734547471}" presName="gear3dstNode" presStyleLbl="node1" presStyleIdx="2" presStyleCnt="3"/>
      <dgm:spPr/>
    </dgm:pt>
    <dgm:pt modelId="{27878B39-3A95-4C54-9045-0BFD63DDF327}" type="pres">
      <dgm:prSet presAssocID="{FF2F7BAF-7FA9-4990-B24A-EF448213C3B6}" presName="connector1" presStyleLbl="sibTrans2D1" presStyleIdx="0" presStyleCnt="3"/>
      <dgm:spPr/>
    </dgm:pt>
    <dgm:pt modelId="{EB98D61E-C714-459D-8B43-CEF4AF70C39C}" type="pres">
      <dgm:prSet presAssocID="{937A01BF-2916-4FC9-820C-27DEF3F44F3B}" presName="connector2" presStyleLbl="sibTrans2D1" presStyleIdx="1" presStyleCnt="3"/>
      <dgm:spPr/>
    </dgm:pt>
    <dgm:pt modelId="{B397D33C-D29E-46F2-9C31-5559AA8E7EA3}" type="pres">
      <dgm:prSet presAssocID="{989AE91F-36A7-438C-8326-424126893323}" presName="connector3" presStyleLbl="sibTrans2D1" presStyleIdx="2" presStyleCnt="3"/>
      <dgm:spPr/>
    </dgm:pt>
  </dgm:ptLst>
  <dgm:cxnLst>
    <dgm:cxn modelId="{41747206-5C56-40D9-BC67-0899766D1197}" type="presOf" srcId="{5F08A54C-D834-4974-9FDA-4E4BB837C843}" destId="{DA8F6EC2-9FAA-4DDB-83C6-2724D306C8DB}" srcOrd="1" destOrd="0" presId="urn:microsoft.com/office/officeart/2005/8/layout/gear1"/>
    <dgm:cxn modelId="{CE405C12-8070-4919-AF3E-DAF2C2CE02CF}" type="presOf" srcId="{2523FD95-FF12-414E-AAA6-FB6571DAA9A6}" destId="{0965D969-1290-4700-A33C-8FE218853DED}" srcOrd="1" destOrd="0" presId="urn:microsoft.com/office/officeart/2005/8/layout/gear1"/>
    <dgm:cxn modelId="{CB197063-EF52-4599-908A-7D6F294E7D1C}" type="presOf" srcId="{2BDAA826-0CEB-42E3-BEC6-3503DF05D01D}" destId="{8AF656CB-C36D-4337-BA16-07B4AA8BE90C}" srcOrd="0" destOrd="0" presId="urn:microsoft.com/office/officeart/2005/8/layout/gear1"/>
    <dgm:cxn modelId="{0C609264-1FC4-4CED-A74C-A10071904B1C}" type="presOf" srcId="{5F08A54C-D834-4974-9FDA-4E4BB837C843}" destId="{7E25AF9A-4993-4D2A-99A6-1C5F850B14D5}" srcOrd="2" destOrd="0" presId="urn:microsoft.com/office/officeart/2005/8/layout/gear1"/>
    <dgm:cxn modelId="{CFF97047-53CB-42E5-B436-4CCE65464E39}" type="presOf" srcId="{3D94BFBC-F4F6-470D-9638-E60734547471}" destId="{86D7DE59-7B6C-4E7D-A631-1F8721D79249}" srcOrd="3" destOrd="0" presId="urn:microsoft.com/office/officeart/2005/8/layout/gear1"/>
    <dgm:cxn modelId="{6DEAA467-B174-44C8-BE34-A29B7A90BAB3}" srcId="{2BDAA826-0CEB-42E3-BEC6-3503DF05D01D}" destId="{5F08A54C-D834-4974-9FDA-4E4BB837C843}" srcOrd="0" destOrd="0" parTransId="{AF76BE21-0857-49DB-AE3B-48C2E3BD0F47}" sibTransId="{FF2F7BAF-7FA9-4990-B24A-EF448213C3B6}"/>
    <dgm:cxn modelId="{F4595C4D-B413-436D-A10F-F19FD4A37851}" type="presOf" srcId="{3D94BFBC-F4F6-470D-9638-E60734547471}" destId="{61B46E10-0FFC-4642-9071-3B4716EB4090}" srcOrd="0" destOrd="0" presId="urn:microsoft.com/office/officeart/2005/8/layout/gear1"/>
    <dgm:cxn modelId="{19629555-D733-44C4-8185-97275C25A9D5}" type="presOf" srcId="{2523FD95-FF12-414E-AAA6-FB6571DAA9A6}" destId="{DC2ABCEE-96EA-450D-81DD-4D9CC2C6AE17}" srcOrd="0" destOrd="0" presId="urn:microsoft.com/office/officeart/2005/8/layout/gear1"/>
    <dgm:cxn modelId="{6650B077-3B8C-4A79-AECC-FC5E9AAD2B96}" srcId="{2BDAA826-0CEB-42E3-BEC6-3503DF05D01D}" destId="{3D94BFBC-F4F6-470D-9638-E60734547471}" srcOrd="2" destOrd="0" parTransId="{9E5DE371-D914-4509-A8C5-398171887F62}" sibTransId="{989AE91F-36A7-438C-8326-424126893323}"/>
    <dgm:cxn modelId="{8BA10C88-6715-4ECB-9B68-BC3FF5231AE1}" type="presOf" srcId="{3D94BFBC-F4F6-470D-9638-E60734547471}" destId="{D9EDD351-B292-46E0-96E8-086F430671BE}" srcOrd="1" destOrd="0" presId="urn:microsoft.com/office/officeart/2005/8/layout/gear1"/>
    <dgm:cxn modelId="{E40647A7-3E45-4B1F-BA0A-1A84E6BE9626}" type="presOf" srcId="{989AE91F-36A7-438C-8326-424126893323}" destId="{B397D33C-D29E-46F2-9C31-5559AA8E7EA3}" srcOrd="0" destOrd="0" presId="urn:microsoft.com/office/officeart/2005/8/layout/gear1"/>
    <dgm:cxn modelId="{8562C7AF-5A50-4B59-B87F-5B2462D8D193}" type="presOf" srcId="{3D94BFBC-F4F6-470D-9638-E60734547471}" destId="{178A1EF0-7C2B-4E3F-B976-07480D1973C6}" srcOrd="2" destOrd="0" presId="urn:microsoft.com/office/officeart/2005/8/layout/gear1"/>
    <dgm:cxn modelId="{8E9AE7B5-75D9-481E-8218-641EB10E81F2}" type="presOf" srcId="{5F08A54C-D834-4974-9FDA-4E4BB837C843}" destId="{CC9B6E5E-D79F-4B2A-8C5A-B40CE7B08A30}" srcOrd="0" destOrd="0" presId="urn:microsoft.com/office/officeart/2005/8/layout/gear1"/>
    <dgm:cxn modelId="{0BCF10C8-0C72-421E-9977-97BB481E69AB}" type="presOf" srcId="{FF2F7BAF-7FA9-4990-B24A-EF448213C3B6}" destId="{27878B39-3A95-4C54-9045-0BFD63DDF327}" srcOrd="0" destOrd="0" presId="urn:microsoft.com/office/officeart/2005/8/layout/gear1"/>
    <dgm:cxn modelId="{A22D9BDF-81AC-4E17-8ACC-BA4E9C14490A}" srcId="{2BDAA826-0CEB-42E3-BEC6-3503DF05D01D}" destId="{2523FD95-FF12-414E-AAA6-FB6571DAA9A6}" srcOrd="1" destOrd="0" parTransId="{324DC1D6-6513-462A-B344-E45600C056EC}" sibTransId="{937A01BF-2916-4FC9-820C-27DEF3F44F3B}"/>
    <dgm:cxn modelId="{5B264BE7-FEF6-4841-8EB6-04796AFD3047}" type="presOf" srcId="{937A01BF-2916-4FC9-820C-27DEF3F44F3B}" destId="{EB98D61E-C714-459D-8B43-CEF4AF70C39C}" srcOrd="0" destOrd="0" presId="urn:microsoft.com/office/officeart/2005/8/layout/gear1"/>
    <dgm:cxn modelId="{FA44AFF4-2429-445D-B8CC-FDC84F3C0F05}" type="presOf" srcId="{2523FD95-FF12-414E-AAA6-FB6571DAA9A6}" destId="{167F39CF-2038-47EA-A2A0-DE76F5ACFF18}" srcOrd="2" destOrd="0" presId="urn:microsoft.com/office/officeart/2005/8/layout/gear1"/>
    <dgm:cxn modelId="{43592CD2-BD0A-42B4-8705-7873639284B8}" type="presParOf" srcId="{8AF656CB-C36D-4337-BA16-07B4AA8BE90C}" destId="{CC9B6E5E-D79F-4B2A-8C5A-B40CE7B08A30}" srcOrd="0" destOrd="0" presId="urn:microsoft.com/office/officeart/2005/8/layout/gear1"/>
    <dgm:cxn modelId="{1248D259-F440-44FA-9997-F7C69E51C60E}" type="presParOf" srcId="{8AF656CB-C36D-4337-BA16-07B4AA8BE90C}" destId="{DA8F6EC2-9FAA-4DDB-83C6-2724D306C8DB}" srcOrd="1" destOrd="0" presId="urn:microsoft.com/office/officeart/2005/8/layout/gear1"/>
    <dgm:cxn modelId="{8483DFF3-BE3D-407F-B0F8-54D2A8045D65}" type="presParOf" srcId="{8AF656CB-C36D-4337-BA16-07B4AA8BE90C}" destId="{7E25AF9A-4993-4D2A-99A6-1C5F850B14D5}" srcOrd="2" destOrd="0" presId="urn:microsoft.com/office/officeart/2005/8/layout/gear1"/>
    <dgm:cxn modelId="{1151C0D2-656D-40ED-9FCA-8F1B90F834BA}" type="presParOf" srcId="{8AF656CB-C36D-4337-BA16-07B4AA8BE90C}" destId="{DC2ABCEE-96EA-450D-81DD-4D9CC2C6AE17}" srcOrd="3" destOrd="0" presId="urn:microsoft.com/office/officeart/2005/8/layout/gear1"/>
    <dgm:cxn modelId="{FB355DF3-5ABC-47F9-BEDF-00C9332966B1}" type="presParOf" srcId="{8AF656CB-C36D-4337-BA16-07B4AA8BE90C}" destId="{0965D969-1290-4700-A33C-8FE218853DED}" srcOrd="4" destOrd="0" presId="urn:microsoft.com/office/officeart/2005/8/layout/gear1"/>
    <dgm:cxn modelId="{7535746B-DD06-4CD6-AAEE-A3A23EFF1C9F}" type="presParOf" srcId="{8AF656CB-C36D-4337-BA16-07B4AA8BE90C}" destId="{167F39CF-2038-47EA-A2A0-DE76F5ACFF18}" srcOrd="5" destOrd="0" presId="urn:microsoft.com/office/officeart/2005/8/layout/gear1"/>
    <dgm:cxn modelId="{0057EF17-7B2A-4FDA-9B97-E8B1C01367ED}" type="presParOf" srcId="{8AF656CB-C36D-4337-BA16-07B4AA8BE90C}" destId="{61B46E10-0FFC-4642-9071-3B4716EB4090}" srcOrd="6" destOrd="0" presId="urn:microsoft.com/office/officeart/2005/8/layout/gear1"/>
    <dgm:cxn modelId="{BD108BF9-7E8A-4EAB-91FD-1F611A4332A1}" type="presParOf" srcId="{8AF656CB-C36D-4337-BA16-07B4AA8BE90C}" destId="{D9EDD351-B292-46E0-96E8-086F430671BE}" srcOrd="7" destOrd="0" presId="urn:microsoft.com/office/officeart/2005/8/layout/gear1"/>
    <dgm:cxn modelId="{34FD76E1-9FD2-406F-A02D-44755AE7952B}" type="presParOf" srcId="{8AF656CB-C36D-4337-BA16-07B4AA8BE90C}" destId="{178A1EF0-7C2B-4E3F-B976-07480D1973C6}" srcOrd="8" destOrd="0" presId="urn:microsoft.com/office/officeart/2005/8/layout/gear1"/>
    <dgm:cxn modelId="{1288AB66-528F-4574-9C25-7C2ACBEC54AC}" type="presParOf" srcId="{8AF656CB-C36D-4337-BA16-07B4AA8BE90C}" destId="{86D7DE59-7B6C-4E7D-A631-1F8721D79249}" srcOrd="9" destOrd="0" presId="urn:microsoft.com/office/officeart/2005/8/layout/gear1"/>
    <dgm:cxn modelId="{894FBE12-1104-43CE-B340-15F11A1131F2}" type="presParOf" srcId="{8AF656CB-C36D-4337-BA16-07B4AA8BE90C}" destId="{27878B39-3A95-4C54-9045-0BFD63DDF327}" srcOrd="10" destOrd="0" presId="urn:microsoft.com/office/officeart/2005/8/layout/gear1"/>
    <dgm:cxn modelId="{E05246D2-C609-421F-B07B-3896FA7C82C4}" type="presParOf" srcId="{8AF656CB-C36D-4337-BA16-07B4AA8BE90C}" destId="{EB98D61E-C714-459D-8B43-CEF4AF70C39C}" srcOrd="11" destOrd="0" presId="urn:microsoft.com/office/officeart/2005/8/layout/gear1"/>
    <dgm:cxn modelId="{5490B668-6A1F-48D1-8B1F-62BCB844535D}" type="presParOf" srcId="{8AF656CB-C36D-4337-BA16-07B4AA8BE90C}" destId="{B397D33C-D29E-46F2-9C31-5559AA8E7EA3}" srcOrd="12" destOrd="0" presId="urn:microsoft.com/office/officeart/2005/8/layout/gear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DAA826-0CEB-42E3-BEC6-3503DF05D01D}" type="doc">
      <dgm:prSet loTypeId="urn:microsoft.com/office/officeart/2005/8/layout/gear1" loCatId="cycle" qsTypeId="urn:microsoft.com/office/officeart/2005/8/quickstyle/simple1" qsCatId="simple" csTypeId="urn:microsoft.com/office/officeart/2005/8/colors/colorful5" csCatId="colorful" phldr="1"/>
      <dgm:spPr/>
    </dgm:pt>
    <dgm:pt modelId="{5F08A54C-D834-4974-9FDA-4E4BB837C843}">
      <dgm:prSet phldrT="[Texto]"/>
      <dgm:spPr/>
      <dgm:t>
        <a:bodyPr/>
        <a:lstStyle/>
        <a:p>
          <a:r>
            <a:rPr lang="es-ES"/>
            <a:t>RESULTADOS</a:t>
          </a:r>
        </a:p>
      </dgm:t>
    </dgm:pt>
    <dgm:pt modelId="{AF76BE21-0857-49DB-AE3B-48C2E3BD0F47}" type="parTrans" cxnId="{6DEAA467-B174-44C8-BE34-A29B7A90BAB3}">
      <dgm:prSet/>
      <dgm:spPr/>
      <dgm:t>
        <a:bodyPr/>
        <a:lstStyle/>
        <a:p>
          <a:endParaRPr lang="es-ES"/>
        </a:p>
      </dgm:t>
    </dgm:pt>
    <dgm:pt modelId="{FF2F7BAF-7FA9-4990-B24A-EF448213C3B6}" type="sibTrans" cxnId="{6DEAA467-B174-44C8-BE34-A29B7A90BAB3}">
      <dgm:prSet/>
      <dgm:spPr/>
      <dgm:t>
        <a:bodyPr/>
        <a:lstStyle/>
        <a:p>
          <a:endParaRPr lang="es-ES"/>
        </a:p>
      </dgm:t>
    </dgm:pt>
    <dgm:pt modelId="{2523FD95-FF12-414E-AAA6-FB6571DAA9A6}">
      <dgm:prSet phldrT="[Texto]"/>
      <dgm:spPr/>
      <dgm:t>
        <a:bodyPr/>
        <a:lstStyle/>
        <a:p>
          <a:r>
            <a:rPr lang="es-ES"/>
            <a:t>EFICIENCIA</a:t>
          </a:r>
        </a:p>
      </dgm:t>
    </dgm:pt>
    <dgm:pt modelId="{324DC1D6-6513-462A-B344-E45600C056EC}" type="parTrans" cxnId="{A22D9BDF-81AC-4E17-8ACC-BA4E9C14490A}">
      <dgm:prSet/>
      <dgm:spPr/>
      <dgm:t>
        <a:bodyPr/>
        <a:lstStyle/>
        <a:p>
          <a:endParaRPr lang="es-ES"/>
        </a:p>
      </dgm:t>
    </dgm:pt>
    <dgm:pt modelId="{937A01BF-2916-4FC9-820C-27DEF3F44F3B}" type="sibTrans" cxnId="{A22D9BDF-81AC-4E17-8ACC-BA4E9C14490A}">
      <dgm:prSet/>
      <dgm:spPr/>
      <dgm:t>
        <a:bodyPr/>
        <a:lstStyle/>
        <a:p>
          <a:endParaRPr lang="es-ES"/>
        </a:p>
      </dgm:t>
    </dgm:pt>
    <dgm:pt modelId="{3D94BFBC-F4F6-470D-9638-E60734547471}">
      <dgm:prSet phldrT="[Texto]"/>
      <dgm:spPr/>
      <dgm:t>
        <a:bodyPr/>
        <a:lstStyle/>
        <a:p>
          <a:r>
            <a:rPr lang="es-ES"/>
            <a:t>CONTROL</a:t>
          </a:r>
        </a:p>
      </dgm:t>
    </dgm:pt>
    <dgm:pt modelId="{9E5DE371-D914-4509-A8C5-398171887F62}" type="parTrans" cxnId="{6650B077-3B8C-4A79-AECC-FC5E9AAD2B96}">
      <dgm:prSet/>
      <dgm:spPr/>
      <dgm:t>
        <a:bodyPr/>
        <a:lstStyle/>
        <a:p>
          <a:endParaRPr lang="es-ES"/>
        </a:p>
      </dgm:t>
    </dgm:pt>
    <dgm:pt modelId="{989AE91F-36A7-438C-8326-424126893323}" type="sibTrans" cxnId="{6650B077-3B8C-4A79-AECC-FC5E9AAD2B96}">
      <dgm:prSet/>
      <dgm:spPr/>
      <dgm:t>
        <a:bodyPr/>
        <a:lstStyle/>
        <a:p>
          <a:endParaRPr lang="es-ES"/>
        </a:p>
      </dgm:t>
    </dgm:pt>
    <dgm:pt modelId="{8AF656CB-C36D-4337-BA16-07B4AA8BE90C}" type="pres">
      <dgm:prSet presAssocID="{2BDAA826-0CEB-42E3-BEC6-3503DF05D01D}" presName="composite" presStyleCnt="0">
        <dgm:presLayoutVars>
          <dgm:chMax val="3"/>
          <dgm:animLvl val="lvl"/>
          <dgm:resizeHandles val="exact"/>
        </dgm:presLayoutVars>
      </dgm:prSet>
      <dgm:spPr/>
    </dgm:pt>
    <dgm:pt modelId="{CC9B6E5E-D79F-4B2A-8C5A-B40CE7B08A30}" type="pres">
      <dgm:prSet presAssocID="{5F08A54C-D834-4974-9FDA-4E4BB837C843}" presName="gear1" presStyleLbl="node1" presStyleIdx="0" presStyleCnt="3" custLinFactNeighborX="0" custLinFactNeighborY="37617">
        <dgm:presLayoutVars>
          <dgm:chMax val="1"/>
          <dgm:bulletEnabled val="1"/>
        </dgm:presLayoutVars>
      </dgm:prSet>
      <dgm:spPr/>
    </dgm:pt>
    <dgm:pt modelId="{DA8F6EC2-9FAA-4DDB-83C6-2724D306C8DB}" type="pres">
      <dgm:prSet presAssocID="{5F08A54C-D834-4974-9FDA-4E4BB837C843}" presName="gear1srcNode" presStyleLbl="node1" presStyleIdx="0" presStyleCnt="3"/>
      <dgm:spPr/>
    </dgm:pt>
    <dgm:pt modelId="{7E25AF9A-4993-4D2A-99A6-1C5F850B14D5}" type="pres">
      <dgm:prSet presAssocID="{5F08A54C-D834-4974-9FDA-4E4BB837C843}" presName="gear1dstNode" presStyleLbl="node1" presStyleIdx="0" presStyleCnt="3"/>
      <dgm:spPr/>
    </dgm:pt>
    <dgm:pt modelId="{DC2ABCEE-96EA-450D-81DD-4D9CC2C6AE17}" type="pres">
      <dgm:prSet presAssocID="{2523FD95-FF12-414E-AAA6-FB6571DAA9A6}" presName="gear2" presStyleLbl="node1" presStyleIdx="1" presStyleCnt="3" custScaleX="148794" custScaleY="145173" custLinFactNeighborX="13793" custLinFactNeighborY="6896">
        <dgm:presLayoutVars>
          <dgm:chMax val="1"/>
          <dgm:bulletEnabled val="1"/>
        </dgm:presLayoutVars>
      </dgm:prSet>
      <dgm:spPr/>
    </dgm:pt>
    <dgm:pt modelId="{0965D969-1290-4700-A33C-8FE218853DED}" type="pres">
      <dgm:prSet presAssocID="{2523FD95-FF12-414E-AAA6-FB6571DAA9A6}" presName="gear2srcNode" presStyleLbl="node1" presStyleIdx="1" presStyleCnt="3"/>
      <dgm:spPr/>
    </dgm:pt>
    <dgm:pt modelId="{167F39CF-2038-47EA-A2A0-DE76F5ACFF18}" type="pres">
      <dgm:prSet presAssocID="{2523FD95-FF12-414E-AAA6-FB6571DAA9A6}" presName="gear2dstNode" presStyleLbl="node1" presStyleIdx="1" presStyleCnt="3"/>
      <dgm:spPr/>
    </dgm:pt>
    <dgm:pt modelId="{61B46E10-0FFC-4642-9071-3B4716EB4090}" type="pres">
      <dgm:prSet presAssocID="{3D94BFBC-F4F6-470D-9638-E60734547471}" presName="gear3" presStyleLbl="node1" presStyleIdx="2" presStyleCnt="3" custScaleX="125278" custScaleY="124197" custLinFactNeighborX="15805" custLinFactNeighborY="-34481"/>
      <dgm:spPr/>
    </dgm:pt>
    <dgm:pt modelId="{D9EDD351-B292-46E0-96E8-086F430671BE}" type="pres">
      <dgm:prSet presAssocID="{3D94BFBC-F4F6-470D-9638-E60734547471}" presName="gear3tx" presStyleLbl="node1" presStyleIdx="2" presStyleCnt="3">
        <dgm:presLayoutVars>
          <dgm:chMax val="1"/>
          <dgm:bulletEnabled val="1"/>
        </dgm:presLayoutVars>
      </dgm:prSet>
      <dgm:spPr/>
    </dgm:pt>
    <dgm:pt modelId="{178A1EF0-7C2B-4E3F-B976-07480D1973C6}" type="pres">
      <dgm:prSet presAssocID="{3D94BFBC-F4F6-470D-9638-E60734547471}" presName="gear3srcNode" presStyleLbl="node1" presStyleIdx="2" presStyleCnt="3"/>
      <dgm:spPr/>
    </dgm:pt>
    <dgm:pt modelId="{86D7DE59-7B6C-4E7D-A631-1F8721D79249}" type="pres">
      <dgm:prSet presAssocID="{3D94BFBC-F4F6-470D-9638-E60734547471}" presName="gear3dstNode" presStyleLbl="node1" presStyleIdx="2" presStyleCnt="3"/>
      <dgm:spPr/>
    </dgm:pt>
    <dgm:pt modelId="{27878B39-3A95-4C54-9045-0BFD63DDF327}" type="pres">
      <dgm:prSet presAssocID="{FF2F7BAF-7FA9-4990-B24A-EF448213C3B6}" presName="connector1" presStyleLbl="sibTrans2D1" presStyleIdx="0" presStyleCnt="3"/>
      <dgm:spPr/>
    </dgm:pt>
    <dgm:pt modelId="{EB98D61E-C714-459D-8B43-CEF4AF70C39C}" type="pres">
      <dgm:prSet presAssocID="{937A01BF-2916-4FC9-820C-27DEF3F44F3B}" presName="connector2" presStyleLbl="sibTrans2D1" presStyleIdx="1" presStyleCnt="3"/>
      <dgm:spPr/>
    </dgm:pt>
    <dgm:pt modelId="{B397D33C-D29E-46F2-9C31-5559AA8E7EA3}" type="pres">
      <dgm:prSet presAssocID="{989AE91F-36A7-438C-8326-424126893323}" presName="connector3" presStyleLbl="sibTrans2D1" presStyleIdx="2" presStyleCnt="3"/>
      <dgm:spPr/>
    </dgm:pt>
  </dgm:ptLst>
  <dgm:cxnLst>
    <dgm:cxn modelId="{41747206-5C56-40D9-BC67-0899766D1197}" type="presOf" srcId="{5F08A54C-D834-4974-9FDA-4E4BB837C843}" destId="{DA8F6EC2-9FAA-4DDB-83C6-2724D306C8DB}" srcOrd="1" destOrd="0" presId="urn:microsoft.com/office/officeart/2005/8/layout/gear1"/>
    <dgm:cxn modelId="{CE405C12-8070-4919-AF3E-DAF2C2CE02CF}" type="presOf" srcId="{2523FD95-FF12-414E-AAA6-FB6571DAA9A6}" destId="{0965D969-1290-4700-A33C-8FE218853DED}" srcOrd="1" destOrd="0" presId="urn:microsoft.com/office/officeart/2005/8/layout/gear1"/>
    <dgm:cxn modelId="{CB197063-EF52-4599-908A-7D6F294E7D1C}" type="presOf" srcId="{2BDAA826-0CEB-42E3-BEC6-3503DF05D01D}" destId="{8AF656CB-C36D-4337-BA16-07B4AA8BE90C}" srcOrd="0" destOrd="0" presId="urn:microsoft.com/office/officeart/2005/8/layout/gear1"/>
    <dgm:cxn modelId="{0C609264-1FC4-4CED-A74C-A10071904B1C}" type="presOf" srcId="{5F08A54C-D834-4974-9FDA-4E4BB837C843}" destId="{7E25AF9A-4993-4D2A-99A6-1C5F850B14D5}" srcOrd="2" destOrd="0" presId="urn:microsoft.com/office/officeart/2005/8/layout/gear1"/>
    <dgm:cxn modelId="{CFF97047-53CB-42E5-B436-4CCE65464E39}" type="presOf" srcId="{3D94BFBC-F4F6-470D-9638-E60734547471}" destId="{86D7DE59-7B6C-4E7D-A631-1F8721D79249}" srcOrd="3" destOrd="0" presId="urn:microsoft.com/office/officeart/2005/8/layout/gear1"/>
    <dgm:cxn modelId="{6DEAA467-B174-44C8-BE34-A29B7A90BAB3}" srcId="{2BDAA826-0CEB-42E3-BEC6-3503DF05D01D}" destId="{5F08A54C-D834-4974-9FDA-4E4BB837C843}" srcOrd="0" destOrd="0" parTransId="{AF76BE21-0857-49DB-AE3B-48C2E3BD0F47}" sibTransId="{FF2F7BAF-7FA9-4990-B24A-EF448213C3B6}"/>
    <dgm:cxn modelId="{F4595C4D-B413-436D-A10F-F19FD4A37851}" type="presOf" srcId="{3D94BFBC-F4F6-470D-9638-E60734547471}" destId="{61B46E10-0FFC-4642-9071-3B4716EB4090}" srcOrd="0" destOrd="0" presId="urn:microsoft.com/office/officeart/2005/8/layout/gear1"/>
    <dgm:cxn modelId="{19629555-D733-44C4-8185-97275C25A9D5}" type="presOf" srcId="{2523FD95-FF12-414E-AAA6-FB6571DAA9A6}" destId="{DC2ABCEE-96EA-450D-81DD-4D9CC2C6AE17}" srcOrd="0" destOrd="0" presId="urn:microsoft.com/office/officeart/2005/8/layout/gear1"/>
    <dgm:cxn modelId="{6650B077-3B8C-4A79-AECC-FC5E9AAD2B96}" srcId="{2BDAA826-0CEB-42E3-BEC6-3503DF05D01D}" destId="{3D94BFBC-F4F6-470D-9638-E60734547471}" srcOrd="2" destOrd="0" parTransId="{9E5DE371-D914-4509-A8C5-398171887F62}" sibTransId="{989AE91F-36A7-438C-8326-424126893323}"/>
    <dgm:cxn modelId="{8BA10C88-6715-4ECB-9B68-BC3FF5231AE1}" type="presOf" srcId="{3D94BFBC-F4F6-470D-9638-E60734547471}" destId="{D9EDD351-B292-46E0-96E8-086F430671BE}" srcOrd="1" destOrd="0" presId="urn:microsoft.com/office/officeart/2005/8/layout/gear1"/>
    <dgm:cxn modelId="{E40647A7-3E45-4B1F-BA0A-1A84E6BE9626}" type="presOf" srcId="{989AE91F-36A7-438C-8326-424126893323}" destId="{B397D33C-D29E-46F2-9C31-5559AA8E7EA3}" srcOrd="0" destOrd="0" presId="urn:microsoft.com/office/officeart/2005/8/layout/gear1"/>
    <dgm:cxn modelId="{8562C7AF-5A50-4B59-B87F-5B2462D8D193}" type="presOf" srcId="{3D94BFBC-F4F6-470D-9638-E60734547471}" destId="{178A1EF0-7C2B-4E3F-B976-07480D1973C6}" srcOrd="2" destOrd="0" presId="urn:microsoft.com/office/officeart/2005/8/layout/gear1"/>
    <dgm:cxn modelId="{8E9AE7B5-75D9-481E-8218-641EB10E81F2}" type="presOf" srcId="{5F08A54C-D834-4974-9FDA-4E4BB837C843}" destId="{CC9B6E5E-D79F-4B2A-8C5A-B40CE7B08A30}" srcOrd="0" destOrd="0" presId="urn:microsoft.com/office/officeart/2005/8/layout/gear1"/>
    <dgm:cxn modelId="{0BCF10C8-0C72-421E-9977-97BB481E69AB}" type="presOf" srcId="{FF2F7BAF-7FA9-4990-B24A-EF448213C3B6}" destId="{27878B39-3A95-4C54-9045-0BFD63DDF327}" srcOrd="0" destOrd="0" presId="urn:microsoft.com/office/officeart/2005/8/layout/gear1"/>
    <dgm:cxn modelId="{A22D9BDF-81AC-4E17-8ACC-BA4E9C14490A}" srcId="{2BDAA826-0CEB-42E3-BEC6-3503DF05D01D}" destId="{2523FD95-FF12-414E-AAA6-FB6571DAA9A6}" srcOrd="1" destOrd="0" parTransId="{324DC1D6-6513-462A-B344-E45600C056EC}" sibTransId="{937A01BF-2916-4FC9-820C-27DEF3F44F3B}"/>
    <dgm:cxn modelId="{5B264BE7-FEF6-4841-8EB6-04796AFD3047}" type="presOf" srcId="{937A01BF-2916-4FC9-820C-27DEF3F44F3B}" destId="{EB98D61E-C714-459D-8B43-CEF4AF70C39C}" srcOrd="0" destOrd="0" presId="urn:microsoft.com/office/officeart/2005/8/layout/gear1"/>
    <dgm:cxn modelId="{FA44AFF4-2429-445D-B8CC-FDC84F3C0F05}" type="presOf" srcId="{2523FD95-FF12-414E-AAA6-FB6571DAA9A6}" destId="{167F39CF-2038-47EA-A2A0-DE76F5ACFF18}" srcOrd="2" destOrd="0" presId="urn:microsoft.com/office/officeart/2005/8/layout/gear1"/>
    <dgm:cxn modelId="{43592CD2-BD0A-42B4-8705-7873639284B8}" type="presParOf" srcId="{8AF656CB-C36D-4337-BA16-07B4AA8BE90C}" destId="{CC9B6E5E-D79F-4B2A-8C5A-B40CE7B08A30}" srcOrd="0" destOrd="0" presId="urn:microsoft.com/office/officeart/2005/8/layout/gear1"/>
    <dgm:cxn modelId="{1248D259-F440-44FA-9997-F7C69E51C60E}" type="presParOf" srcId="{8AF656CB-C36D-4337-BA16-07B4AA8BE90C}" destId="{DA8F6EC2-9FAA-4DDB-83C6-2724D306C8DB}" srcOrd="1" destOrd="0" presId="urn:microsoft.com/office/officeart/2005/8/layout/gear1"/>
    <dgm:cxn modelId="{8483DFF3-BE3D-407F-B0F8-54D2A8045D65}" type="presParOf" srcId="{8AF656CB-C36D-4337-BA16-07B4AA8BE90C}" destId="{7E25AF9A-4993-4D2A-99A6-1C5F850B14D5}" srcOrd="2" destOrd="0" presId="urn:microsoft.com/office/officeart/2005/8/layout/gear1"/>
    <dgm:cxn modelId="{1151C0D2-656D-40ED-9FCA-8F1B90F834BA}" type="presParOf" srcId="{8AF656CB-C36D-4337-BA16-07B4AA8BE90C}" destId="{DC2ABCEE-96EA-450D-81DD-4D9CC2C6AE17}" srcOrd="3" destOrd="0" presId="urn:microsoft.com/office/officeart/2005/8/layout/gear1"/>
    <dgm:cxn modelId="{FB355DF3-5ABC-47F9-BEDF-00C9332966B1}" type="presParOf" srcId="{8AF656CB-C36D-4337-BA16-07B4AA8BE90C}" destId="{0965D969-1290-4700-A33C-8FE218853DED}" srcOrd="4" destOrd="0" presId="urn:microsoft.com/office/officeart/2005/8/layout/gear1"/>
    <dgm:cxn modelId="{7535746B-DD06-4CD6-AAEE-A3A23EFF1C9F}" type="presParOf" srcId="{8AF656CB-C36D-4337-BA16-07B4AA8BE90C}" destId="{167F39CF-2038-47EA-A2A0-DE76F5ACFF18}" srcOrd="5" destOrd="0" presId="urn:microsoft.com/office/officeart/2005/8/layout/gear1"/>
    <dgm:cxn modelId="{0057EF17-7B2A-4FDA-9B97-E8B1C01367ED}" type="presParOf" srcId="{8AF656CB-C36D-4337-BA16-07B4AA8BE90C}" destId="{61B46E10-0FFC-4642-9071-3B4716EB4090}" srcOrd="6" destOrd="0" presId="urn:microsoft.com/office/officeart/2005/8/layout/gear1"/>
    <dgm:cxn modelId="{BD108BF9-7E8A-4EAB-91FD-1F611A4332A1}" type="presParOf" srcId="{8AF656CB-C36D-4337-BA16-07B4AA8BE90C}" destId="{D9EDD351-B292-46E0-96E8-086F430671BE}" srcOrd="7" destOrd="0" presId="urn:microsoft.com/office/officeart/2005/8/layout/gear1"/>
    <dgm:cxn modelId="{34FD76E1-9FD2-406F-A02D-44755AE7952B}" type="presParOf" srcId="{8AF656CB-C36D-4337-BA16-07B4AA8BE90C}" destId="{178A1EF0-7C2B-4E3F-B976-07480D1973C6}" srcOrd="8" destOrd="0" presId="urn:microsoft.com/office/officeart/2005/8/layout/gear1"/>
    <dgm:cxn modelId="{1288AB66-528F-4574-9C25-7C2ACBEC54AC}" type="presParOf" srcId="{8AF656CB-C36D-4337-BA16-07B4AA8BE90C}" destId="{86D7DE59-7B6C-4E7D-A631-1F8721D79249}" srcOrd="9" destOrd="0" presId="urn:microsoft.com/office/officeart/2005/8/layout/gear1"/>
    <dgm:cxn modelId="{894FBE12-1104-43CE-B340-15F11A1131F2}" type="presParOf" srcId="{8AF656CB-C36D-4337-BA16-07B4AA8BE90C}" destId="{27878B39-3A95-4C54-9045-0BFD63DDF327}" srcOrd="10" destOrd="0" presId="urn:microsoft.com/office/officeart/2005/8/layout/gear1"/>
    <dgm:cxn modelId="{E05246D2-C609-421F-B07B-3896FA7C82C4}" type="presParOf" srcId="{8AF656CB-C36D-4337-BA16-07B4AA8BE90C}" destId="{EB98D61E-C714-459D-8B43-CEF4AF70C39C}" srcOrd="11" destOrd="0" presId="urn:microsoft.com/office/officeart/2005/8/layout/gear1"/>
    <dgm:cxn modelId="{5490B668-6A1F-48D1-8B1F-62BCB844535D}" type="presParOf" srcId="{8AF656CB-C36D-4337-BA16-07B4AA8BE90C}" destId="{B397D33C-D29E-46F2-9C31-5559AA8E7EA3}" srcOrd="12" destOrd="0" presId="urn:microsoft.com/office/officeart/2005/8/layout/gear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9B6E5E-D79F-4B2A-8C5A-B40CE7B08A30}">
      <dsp:nvSpPr>
        <dsp:cNvPr id="0" name=""/>
        <dsp:cNvSpPr/>
      </dsp:nvSpPr>
      <dsp:spPr>
        <a:xfrm>
          <a:off x="621506" y="1418842"/>
          <a:ext cx="759618" cy="759618"/>
        </a:xfrm>
        <a:prstGeom prst="gear9">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ES" sz="500" kern="1200"/>
            <a:t>RESULTADOS</a:t>
          </a:r>
        </a:p>
      </dsp:txBody>
      <dsp:txXfrm>
        <a:off x="774223" y="1596779"/>
        <a:ext cx="454184" cy="390459"/>
      </dsp:txXfrm>
    </dsp:sp>
    <dsp:sp modelId="{DC2ABCEE-96EA-450D-81DD-4D9CC2C6AE17}">
      <dsp:nvSpPr>
        <dsp:cNvPr id="0" name=""/>
        <dsp:cNvSpPr/>
      </dsp:nvSpPr>
      <dsp:spPr>
        <a:xfrm>
          <a:off x="120964" y="866868"/>
          <a:ext cx="822012" cy="802008"/>
        </a:xfrm>
        <a:prstGeom prst="gear6">
          <a:avLst/>
        </a:prstGeom>
        <a:solidFill>
          <a:schemeClr val="accent5">
            <a:hueOff val="8842340"/>
            <a:satOff val="-35925"/>
            <a:lumOff val="-794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ES" sz="500" kern="1200"/>
            <a:t>EFICIENCIA</a:t>
          </a:r>
        </a:p>
      </dsp:txBody>
      <dsp:txXfrm>
        <a:off x="325780" y="1069996"/>
        <a:ext cx="412380" cy="395752"/>
      </dsp:txXfrm>
    </dsp:sp>
    <dsp:sp modelId="{61B46E10-0FFC-4642-9071-3B4716EB4090}">
      <dsp:nvSpPr>
        <dsp:cNvPr id="0" name=""/>
        <dsp:cNvSpPr/>
      </dsp:nvSpPr>
      <dsp:spPr>
        <a:xfrm rot="20700000">
          <a:off x="524268" y="279411"/>
          <a:ext cx="680256" cy="670122"/>
        </a:xfrm>
        <a:prstGeom prst="gear6">
          <a:avLst/>
        </a:prstGeom>
        <a:solidFill>
          <a:schemeClr val="accent5">
            <a:hueOff val="17684680"/>
            <a:satOff val="-71851"/>
            <a:lumOff val="-1588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ES" sz="500" kern="1200"/>
            <a:t>CONTROL</a:t>
          </a:r>
        </a:p>
      </dsp:txBody>
      <dsp:txXfrm rot="-20700000">
        <a:off x="674069" y="425787"/>
        <a:ext cx="380654" cy="377369"/>
      </dsp:txXfrm>
    </dsp:sp>
    <dsp:sp modelId="{27878B39-3A95-4C54-9045-0BFD63DDF327}">
      <dsp:nvSpPr>
        <dsp:cNvPr id="0" name=""/>
        <dsp:cNvSpPr/>
      </dsp:nvSpPr>
      <dsp:spPr>
        <a:xfrm>
          <a:off x="536600" y="1032598"/>
          <a:ext cx="972312" cy="972312"/>
        </a:xfrm>
        <a:prstGeom prst="circularArrow">
          <a:avLst>
            <a:gd name="adj1" fmla="val 4688"/>
            <a:gd name="adj2" fmla="val 299029"/>
            <a:gd name="adj3" fmla="val 2357329"/>
            <a:gd name="adj4" fmla="val 16260245"/>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98D61E-C714-459D-8B43-CEF4AF70C39C}">
      <dsp:nvSpPr>
        <dsp:cNvPr id="0" name=""/>
        <dsp:cNvSpPr/>
      </dsp:nvSpPr>
      <dsp:spPr>
        <a:xfrm>
          <a:off x="81708" y="843386"/>
          <a:ext cx="706445" cy="706445"/>
        </a:xfrm>
        <a:prstGeom prst="leftCircularArrow">
          <a:avLst>
            <a:gd name="adj1" fmla="val 6452"/>
            <a:gd name="adj2" fmla="val 429999"/>
            <a:gd name="adj3" fmla="val 10489124"/>
            <a:gd name="adj4" fmla="val 14837806"/>
            <a:gd name="adj5" fmla="val 7527"/>
          </a:avLst>
        </a:prstGeom>
        <a:solidFill>
          <a:schemeClr val="accent5">
            <a:hueOff val="8842340"/>
            <a:satOff val="-35925"/>
            <a:lumOff val="-79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97D33C-D29E-46F2-9C31-5559AA8E7EA3}">
      <dsp:nvSpPr>
        <dsp:cNvPr id="0" name=""/>
        <dsp:cNvSpPr/>
      </dsp:nvSpPr>
      <dsp:spPr>
        <a:xfrm>
          <a:off x="363769" y="465926"/>
          <a:ext cx="761690" cy="761690"/>
        </a:xfrm>
        <a:prstGeom prst="circularArrow">
          <a:avLst>
            <a:gd name="adj1" fmla="val 5984"/>
            <a:gd name="adj2" fmla="val 394124"/>
            <a:gd name="adj3" fmla="val 13313824"/>
            <a:gd name="adj4" fmla="val 10508221"/>
            <a:gd name="adj5" fmla="val 6981"/>
          </a:avLst>
        </a:prstGeom>
        <a:solidFill>
          <a:schemeClr val="accent5">
            <a:hueOff val="17684680"/>
            <a:satOff val="-71851"/>
            <a:lumOff val="-1588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754FE5BA744739A6258AFAAEFAEA4D"/>
        <w:category>
          <w:name w:val="General"/>
          <w:gallery w:val="placeholder"/>
        </w:category>
        <w:types>
          <w:type w:val="bbPlcHdr"/>
        </w:types>
        <w:behaviors>
          <w:behavior w:val="content"/>
        </w:behaviors>
        <w:guid w:val="{D0A2C072-F4BC-40FE-A0A8-B97B95DEA845}"/>
      </w:docPartPr>
      <w:docPartBody>
        <w:p w:rsidR="00C94150" w:rsidRDefault="00DA7671">
          <w:pPr>
            <w:pStyle w:val="E1754FE5BA744739A6258AFAAEFAEA4D"/>
          </w:pPr>
          <w:r>
            <w:rPr>
              <w:lang w:val="es-ES"/>
            </w:rPr>
            <w:t>Título del artículo</w:t>
          </w:r>
        </w:p>
      </w:docPartBody>
    </w:docPart>
    <w:docPart>
      <w:docPartPr>
        <w:name w:val="3EE8DA2453734798A1614F499F211316"/>
        <w:category>
          <w:name w:val="General"/>
          <w:gallery w:val="placeholder"/>
        </w:category>
        <w:types>
          <w:type w:val="bbPlcHdr"/>
        </w:types>
        <w:behaviors>
          <w:behavior w:val="content"/>
        </w:behaviors>
        <w:guid w:val="{7D8E800A-553D-4079-9B7F-EDD75A6D119D}"/>
      </w:docPartPr>
      <w:docPartBody>
        <w:p w:rsidR="00C94150" w:rsidRDefault="00DA7671">
          <w:pPr>
            <w:pStyle w:val="3EE8DA2453734798A1614F499F211316"/>
          </w:pPr>
          <w:r>
            <w:rPr>
              <w:lang w:val="es-ES"/>
            </w:rPr>
            <w:t>Subtítulo o resumen del artículo</w:t>
          </w:r>
        </w:p>
      </w:docPartBody>
    </w:docPart>
    <w:docPart>
      <w:docPartPr>
        <w:name w:val="C415712E050F4EB0809B2DD4B161F717"/>
        <w:category>
          <w:name w:val="General"/>
          <w:gallery w:val="placeholder"/>
        </w:category>
        <w:types>
          <w:type w:val="bbPlcHdr"/>
        </w:types>
        <w:behaviors>
          <w:behavior w:val="content"/>
        </w:behaviors>
        <w:guid w:val="{1D4739CD-F3FA-444A-B40A-B3891644FB83}"/>
      </w:docPartPr>
      <w:docPartBody>
        <w:p w:rsidR="002C4A4D" w:rsidRDefault="00DA7671">
          <w:r>
            <w:rPr>
              <w:lang w:val="es-ES"/>
            </w:rPr>
            <w:t>En la pestaña Insertar, las galerías incluyen elementos diseñados para coordinar con la apariencia general del documento. Puede utilizar estas galerías para insertar tablas, encabezados, pies de página, listas, portadas y otros bloques de creación del documento.</w:t>
          </w:r>
        </w:p>
        <w:p w:rsidR="002C4A4D" w:rsidRDefault="00DA7671">
          <w:r>
            <w:rPr>
              <w:lang w:val="es-ES"/>
            </w:rPr>
            <w:t>Puede cambiar fácilmente el formato del texto seleccionado en el documento eligiendo una apariencia para el texto seleccionado desde la galería Estilos rápidos de la pestaña Inicio. También puede dar formato al texto directamente utilizando otros controles de la pestaña Inicio. La mayoría de los controles ofrecen la posibilidad de utilizar la apariencia del tema actual o un formato que especifique directamente.</w:t>
          </w:r>
        </w:p>
        <w:p w:rsidR="00C94150" w:rsidRDefault="00DA7671">
          <w:pPr>
            <w:pStyle w:val="C415712E050F4EB0809B2DD4B161F717"/>
          </w:pPr>
          <w:r>
            <w:rPr>
              <w:lang w:val="es-ES"/>
            </w:rPr>
            <w:t>Para cambiar la apariencia general de su documento, elija nuevos elementos de tema en la pestaña Diseño de página. Para cambiar las apariencias disponibles en la galería Estilos rápidos, use el comando Cambiar conjunto de estilos rápidos. Tanto la galería Temas como la galería Estilos rápidos proporcionan comandos Restablecer para que pueda restablecer en todo momento la apariencia del documento a la original contenida en la plantilla actual.</w:t>
          </w:r>
        </w:p>
      </w:docPartBody>
    </w:docPart>
    <w:docPart>
      <w:docPartPr>
        <w:name w:val="745FF0D85EBC458B9242177D97756899"/>
        <w:category>
          <w:name w:val="General"/>
          <w:gallery w:val="placeholder"/>
        </w:category>
        <w:types>
          <w:type w:val="bbPlcHdr"/>
        </w:types>
        <w:behaviors>
          <w:behavior w:val="content"/>
        </w:behaviors>
        <w:guid w:val="{710102D9-7915-41E9-B612-A25658AB36F4}"/>
      </w:docPartPr>
      <w:docPartBody>
        <w:p w:rsidR="00C94150" w:rsidRDefault="00DA7671">
          <w:pPr>
            <w:pStyle w:val="745FF0D85EBC458B9242177D97756899"/>
          </w:pPr>
          <w:r>
            <w:rPr>
              <w:color w:val="A6A6A6" w:themeColor="background1" w:themeShade="A6"/>
              <w:sz w:val="18"/>
              <w:szCs w:val="18"/>
              <w:lang w:val="es-ES"/>
            </w:rPr>
            <w:t>[Seleccione la fecha]</w:t>
          </w:r>
        </w:p>
      </w:docPartBody>
    </w:docPart>
    <w:docPart>
      <w:docPartPr>
        <w:name w:val="EFD05789C78E4DA291B8D0693B42375C"/>
        <w:category>
          <w:name w:val="General"/>
          <w:gallery w:val="placeholder"/>
        </w:category>
        <w:types>
          <w:type w:val="bbPlcHdr"/>
        </w:types>
        <w:behaviors>
          <w:behavior w:val="content"/>
        </w:behaviors>
        <w:guid w:val="{00F3FF7C-CD03-4B93-B42E-89A583A57C3E}"/>
      </w:docPartPr>
      <w:docPartBody>
        <w:p w:rsidR="00C94150" w:rsidRDefault="00DA7671">
          <w:pPr>
            <w:pStyle w:val="EFD05789C78E4DA291B8D0693B42375C"/>
          </w:pPr>
          <w:r>
            <w:rPr>
              <w:color w:val="A6A6A6" w:themeColor="background1" w:themeShade="A6"/>
              <w:sz w:val="18"/>
              <w:szCs w:val="18"/>
              <w:lang w:val="es-ES"/>
            </w:rPr>
            <w:t>[Edición 1, volumen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71"/>
    <w:rsid w:val="008C78A1"/>
    <w:rsid w:val="00C94150"/>
    <w:rsid w:val="00D913E5"/>
    <w:rsid w:val="00DA76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754FE5BA744739A6258AFAAEFAEA4D">
    <w:name w:val="E1754FE5BA744739A6258AFAAEFAEA4D"/>
  </w:style>
  <w:style w:type="paragraph" w:customStyle="1" w:styleId="3EE8DA2453734798A1614F499F211316">
    <w:name w:val="3EE8DA2453734798A1614F499F211316"/>
  </w:style>
  <w:style w:type="paragraph" w:customStyle="1" w:styleId="E60276F90892480A8F368217879B4479">
    <w:name w:val="E60276F90892480A8F368217879B4479"/>
  </w:style>
  <w:style w:type="paragraph" w:customStyle="1" w:styleId="C415712E050F4EB0809B2DD4B161F717">
    <w:name w:val="C415712E050F4EB0809B2DD4B161F717"/>
  </w:style>
  <w:style w:type="paragraph" w:customStyle="1" w:styleId="C26E43ADB30B495BA2FA47334AECDF98">
    <w:name w:val="C26E43ADB30B495BA2FA47334AECDF98"/>
  </w:style>
  <w:style w:type="paragraph" w:customStyle="1" w:styleId="E3F4CE9E751A48FC86A4620779D86EA8">
    <w:name w:val="E3F4CE9E751A48FC86A4620779D86EA8"/>
  </w:style>
  <w:style w:type="paragraph" w:customStyle="1" w:styleId="745FF0D85EBC458B9242177D97756899">
    <w:name w:val="745FF0D85EBC458B9242177D97756899"/>
  </w:style>
  <w:style w:type="paragraph" w:customStyle="1" w:styleId="EFD05789C78E4DA291B8D0693B42375C">
    <w:name w:val="EFD05789C78E4DA291B8D0693B423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ApothecaryNewsletter</Template>
  <TotalTime>199</TotalTime>
  <Pages>2</Pages>
  <Words>373</Words>
  <Characters>2053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java</vt:lpstr>
      <vt:lpstr/>
    </vt:vector>
  </TitlesOfParts>
  <Company>farmacéutica sao paulo</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java</dc:title>
  <dc:creator>Arturo Zamudio(Diseñador) Ernesto Ocejo (Programador)</dc:creator>
  <cp:lastModifiedBy>Arturo Zamudio</cp:lastModifiedBy>
  <cp:revision>11</cp:revision>
  <dcterms:created xsi:type="dcterms:W3CDTF">2017-03-08T02:09:00Z</dcterms:created>
  <dcterms:modified xsi:type="dcterms:W3CDTF">2017-03-08T23:00:00Z</dcterms:modified>
</cp:coreProperties>
</file>